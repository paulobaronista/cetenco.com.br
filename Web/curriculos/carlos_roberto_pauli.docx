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C6BE8" w14:textId="77777777" w:rsidR="00816216" w:rsidRDefault="000200C4" w:rsidP="00141A4C">
      <w:pPr>
        <w:pStyle w:val="Ttulo"/>
      </w:pPr>
      <w:r>
        <w:t>Carlos Roberto P</w:t>
      </w:r>
      <w:bookmarkStart w:id="0" w:name="_GoBack"/>
      <w:bookmarkEnd w:id="0"/>
      <w:r>
        <w:t>auli</w:t>
      </w:r>
    </w:p>
    <w:p w14:paraId="04745F01" w14:textId="77777777" w:rsidR="00141A4C" w:rsidRDefault="000200C4" w:rsidP="00141A4C">
      <w:r>
        <w:t>Rua Guilherme Zastrow 292,  Schroeder, Santa Catarina</w:t>
      </w:r>
      <w:r w:rsidR="00141A4C">
        <w:rPr>
          <w:lang w:val="pt-BR" w:bidi="pt-BR"/>
        </w:rPr>
        <w:t> | </w:t>
      </w:r>
      <w:r>
        <w:t>(47) 9 9685-2731</w:t>
      </w:r>
      <w:r w:rsidR="00141A4C">
        <w:rPr>
          <w:lang w:val="pt-BR" w:bidi="pt-BR"/>
        </w:rPr>
        <w:t> |</w:t>
      </w:r>
      <w:r>
        <w:rPr>
          <w:lang w:val="pt-BR" w:bidi="pt-BR"/>
        </w:rPr>
        <w:t xml:space="preserve"> Caiop9988@gmail.com</w:t>
      </w:r>
    </w:p>
    <w:p w14:paraId="7F6D53EB" w14:textId="77777777" w:rsidR="006270A9" w:rsidRDefault="00F51B3F" w:rsidP="00141A4C">
      <w:pPr>
        <w:pStyle w:val="Ttulo1"/>
      </w:pPr>
      <w:sdt>
        <w:sdtPr>
          <w:alias w:val="Objetivo:"/>
          <w:tag w:val="Objetivo:"/>
          <w:id w:val="-731932020"/>
          <w:placeholder>
            <w:docPart w:val="4B58856674114768B11C924DE99510C5"/>
          </w:placeholder>
          <w:temporary/>
          <w:showingPlcHdr/>
          <w15:appearance w15:val="hidden"/>
        </w:sdtPr>
        <w:sdtEndPr/>
        <w:sdtContent>
          <w:r w:rsidR="009D5933">
            <w:rPr>
              <w:lang w:val="pt-BR" w:bidi="pt-BR"/>
            </w:rPr>
            <w:t>Objetivo</w:t>
          </w:r>
        </w:sdtContent>
      </w:sdt>
    </w:p>
    <w:p w14:paraId="2039652B" w14:textId="77777777" w:rsidR="006270A9" w:rsidRDefault="000200C4">
      <w:r>
        <w:t>Fazer parte do grupo de colaboradores da empresa, visando ajudar no crescimento, tanto profissional quanto pessoal da empresa como um todo</w:t>
      </w:r>
    </w:p>
    <w:sdt>
      <w:sdtPr>
        <w:alias w:val="Educação:"/>
        <w:tag w:val="Educação:"/>
        <w:id w:val="807127995"/>
        <w:placeholder>
          <w:docPart w:val="ECA0B970BB244BB4ABE8AC18CAC48BC3"/>
        </w:placeholder>
        <w:temporary/>
        <w:showingPlcHdr/>
        <w15:appearance w15:val="hidden"/>
      </w:sdtPr>
      <w:sdtEndPr/>
      <w:sdtContent>
        <w:p w14:paraId="54EAF3C4" w14:textId="77777777" w:rsidR="006270A9" w:rsidRDefault="009D5933">
          <w:pPr>
            <w:pStyle w:val="Ttulo1"/>
          </w:pPr>
          <w:r>
            <w:rPr>
              <w:lang w:val="pt-BR" w:bidi="pt-BR"/>
            </w:rPr>
            <w:t>Educação</w:t>
          </w:r>
        </w:p>
      </w:sdtContent>
    </w:sdt>
    <w:p w14:paraId="54969B8A" w14:textId="77777777" w:rsidR="006270A9" w:rsidRDefault="000200C4">
      <w:pPr>
        <w:pStyle w:val="Ttulo2"/>
      </w:pPr>
      <w:r>
        <w:t>Ensino médio</w:t>
      </w:r>
      <w:r w:rsidR="009D5933">
        <w:rPr>
          <w:lang w:val="pt-BR" w:bidi="pt-BR"/>
        </w:rPr>
        <w:t> | </w:t>
      </w:r>
      <w:r>
        <w:t>2017</w:t>
      </w:r>
      <w:r w:rsidR="009D5933">
        <w:rPr>
          <w:lang w:val="pt-BR" w:bidi="pt-BR"/>
        </w:rPr>
        <w:t> | </w:t>
      </w:r>
      <w:r>
        <w:t>E.E.B Miguel couto</w:t>
      </w:r>
    </w:p>
    <w:p w14:paraId="30D9E835" w14:textId="77777777" w:rsidR="006270A9" w:rsidRDefault="000200C4" w:rsidP="000200C4">
      <w:pPr>
        <w:pStyle w:val="Ttulo2"/>
      </w:pPr>
      <w:r>
        <w:t>2 semestres do curso de ciencias contabeis</w:t>
      </w:r>
    </w:p>
    <w:sdt>
      <w:sdtPr>
        <w:alias w:val="Habilidades e Conhecimentos:"/>
        <w:tag w:val="Habilidades e Conhecimentos:"/>
        <w:id w:val="458624136"/>
        <w:placeholder>
          <w:docPart w:val="9BE6855B17204030BD68CD76A7DE5AF2"/>
        </w:placeholder>
        <w:temporary/>
        <w:showingPlcHdr/>
        <w15:appearance w15:val="hidden"/>
      </w:sdtPr>
      <w:sdtEndPr/>
      <w:sdtContent>
        <w:p w14:paraId="32AE0263" w14:textId="77777777" w:rsidR="006270A9" w:rsidRDefault="009D5933">
          <w:pPr>
            <w:pStyle w:val="Ttulo1"/>
          </w:pPr>
          <w:r>
            <w:rPr>
              <w:lang w:val="pt-BR" w:bidi="pt-BR"/>
            </w:rPr>
            <w:t>Habilidades e Conhecimentos</w:t>
          </w:r>
        </w:p>
      </w:sdtContent>
    </w:sdt>
    <w:p w14:paraId="589E4E3B" w14:textId="77777777" w:rsidR="006270A9" w:rsidRDefault="000200C4">
      <w:pPr>
        <w:pStyle w:val="Ttulo2"/>
      </w:pPr>
      <w:r>
        <w:t>Edição de imagem</w:t>
      </w:r>
    </w:p>
    <w:p w14:paraId="4C2C0519" w14:textId="77777777" w:rsidR="006270A9" w:rsidRDefault="000200C4">
      <w:pPr>
        <w:pStyle w:val="Ttulo2"/>
      </w:pPr>
      <w:r>
        <w:t>Montagem e manutenção de micro computadores</w:t>
      </w:r>
    </w:p>
    <w:p w14:paraId="4FCC7DDA" w14:textId="77777777" w:rsidR="006270A9" w:rsidRDefault="00F51B3F" w:rsidP="00F51B3F">
      <w:pPr>
        <w:pStyle w:val="Ttulo2"/>
      </w:pPr>
      <w:r>
        <w:t>pacote office</w:t>
      </w:r>
    </w:p>
    <w:p w14:paraId="7304F201" w14:textId="77777777" w:rsidR="006270A9" w:rsidRDefault="00F51B3F" w:rsidP="00F51B3F">
      <w:pPr>
        <w:pStyle w:val="Ttulo2"/>
      </w:pPr>
      <w:r>
        <w:t>Inglês intermediario</w:t>
      </w:r>
    </w:p>
    <w:sdt>
      <w:sdtPr>
        <w:alias w:val="Experiência:"/>
        <w:tag w:val="Experiência:"/>
        <w:id w:val="171684534"/>
        <w:placeholder>
          <w:docPart w:val="92397D2D2C7B41C48E0609E2D6CBCACF"/>
        </w:placeholder>
        <w:temporary/>
        <w:showingPlcHdr/>
        <w15:appearance w15:val="hidden"/>
      </w:sdtPr>
      <w:sdtEndPr/>
      <w:sdtContent>
        <w:p w14:paraId="1FC4FA17" w14:textId="77777777" w:rsidR="006270A9" w:rsidRDefault="009D5933">
          <w:pPr>
            <w:pStyle w:val="Ttulo1"/>
          </w:pPr>
          <w:r>
            <w:rPr>
              <w:lang w:val="pt-BR" w:bidi="pt-BR"/>
            </w:rPr>
            <w:t>Experiência</w:t>
          </w:r>
        </w:p>
      </w:sdtContent>
    </w:sdt>
    <w:p w14:paraId="62BB0338" w14:textId="77777777" w:rsidR="00F51B3F" w:rsidRDefault="00F51B3F" w:rsidP="00F51B3F">
      <w:pPr>
        <w:pStyle w:val="Ttulo2"/>
        <w:rPr>
          <w:lang w:val="pt-BR" w:bidi="pt-BR"/>
        </w:rPr>
      </w:pPr>
      <w:r>
        <w:t>Professor de informatica basica</w:t>
      </w:r>
      <w:r>
        <w:rPr>
          <w:lang w:val="pt-BR" w:bidi="pt-BR"/>
        </w:rPr>
        <w:t> | </w:t>
      </w:r>
      <w:r>
        <w:t>particular</w:t>
      </w:r>
      <w:r>
        <w:rPr>
          <w:lang w:val="pt-BR" w:bidi="pt-BR"/>
        </w:rPr>
        <w:t> | </w:t>
      </w:r>
      <w:r>
        <w:rPr>
          <w:lang w:val="pt-BR" w:bidi="pt-BR"/>
        </w:rPr>
        <w:t>11-10-2019/ Atual</w:t>
      </w:r>
    </w:p>
    <w:p w14:paraId="3B776465" w14:textId="77777777" w:rsidR="00F51B3F" w:rsidRPr="00F51B3F" w:rsidRDefault="00F51B3F" w:rsidP="00F51B3F">
      <w:pPr>
        <w:rPr>
          <w:lang w:val="pt-BR" w:bidi="pt-BR"/>
        </w:rPr>
      </w:pPr>
      <w:r>
        <w:rPr>
          <w:lang w:val="pt-BR" w:bidi="pt-BR"/>
        </w:rPr>
        <w:t xml:space="preserve">. Aulas particulares de informática básica </w:t>
      </w:r>
    </w:p>
    <w:p w14:paraId="6E53437E" w14:textId="77777777" w:rsidR="006270A9" w:rsidRDefault="00F51B3F">
      <w:pPr>
        <w:pStyle w:val="Ttulo2"/>
      </w:pPr>
      <w:r>
        <w:t>Auxiliar de produção</w:t>
      </w:r>
      <w:r w:rsidR="009D5933">
        <w:rPr>
          <w:lang w:val="pt-BR" w:bidi="pt-BR"/>
        </w:rPr>
        <w:t> | </w:t>
      </w:r>
      <w:r>
        <w:t>Caiman textil.</w:t>
      </w:r>
      <w:r w:rsidR="009D5933">
        <w:rPr>
          <w:lang w:val="pt-BR" w:bidi="pt-BR"/>
        </w:rPr>
        <w:t> | </w:t>
      </w:r>
      <w:r>
        <w:t>16-05-2018/18-08-2019</w:t>
      </w:r>
    </w:p>
    <w:p w14:paraId="0B511996" w14:textId="77777777" w:rsidR="006270A9" w:rsidRDefault="00F51B3F">
      <w:pPr>
        <w:pStyle w:val="Commarcadores"/>
      </w:pPr>
      <w:r>
        <w:t>Auxiliar na tinturaria</w:t>
      </w:r>
    </w:p>
    <w:p w14:paraId="414F36AE" w14:textId="77777777" w:rsidR="006270A9" w:rsidRDefault="00F51B3F">
      <w:pPr>
        <w:pStyle w:val="Ttulo2"/>
      </w:pPr>
      <w:r>
        <w:t>Auxiliar administrativo</w:t>
      </w:r>
      <w:r w:rsidR="009D5933">
        <w:rPr>
          <w:lang w:val="pt-BR" w:bidi="pt-BR"/>
        </w:rPr>
        <w:t> | </w:t>
      </w:r>
      <w:r>
        <w:t>Grupo Lunelli</w:t>
      </w:r>
      <w:r w:rsidR="009D5933">
        <w:rPr>
          <w:lang w:val="pt-BR" w:bidi="pt-BR"/>
        </w:rPr>
        <w:t> | </w:t>
      </w:r>
      <w:r>
        <w:t>09-09-2019/20-12-2019</w:t>
      </w:r>
    </w:p>
    <w:p w14:paraId="16F18AFA" w14:textId="77777777" w:rsidR="001B29CF" w:rsidRDefault="00F51B3F" w:rsidP="001B29CF">
      <w:pPr>
        <w:pStyle w:val="Commarcadores"/>
      </w:pPr>
      <w:r>
        <w:t>Auxiliar a parte de contabilidade fiscal</w:t>
      </w:r>
    </w:p>
    <w:p w14:paraId="4B6D6386" w14:textId="77777777" w:rsidR="00F51B3F" w:rsidRDefault="00F51B3F" w:rsidP="00F51B3F">
      <w:pPr>
        <w:pStyle w:val="Commarcadores"/>
        <w:numPr>
          <w:ilvl w:val="0"/>
          <w:numId w:val="0"/>
        </w:numPr>
        <w:ind w:left="216"/>
      </w:pPr>
    </w:p>
    <w:p w14:paraId="3E8FE931" w14:textId="77777777" w:rsidR="00F51B3F" w:rsidRPr="001B29CF" w:rsidRDefault="00F51B3F" w:rsidP="00F51B3F">
      <w:pPr>
        <w:pStyle w:val="Commarcadores"/>
        <w:numPr>
          <w:ilvl w:val="0"/>
          <w:numId w:val="0"/>
        </w:numPr>
        <w:ind w:left="216"/>
      </w:pPr>
    </w:p>
    <w:sectPr w:rsidR="00F51B3F" w:rsidRPr="001B29CF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C8D81" w14:textId="77777777" w:rsidR="000200C4" w:rsidRDefault="000200C4">
      <w:pPr>
        <w:spacing w:after="0"/>
      </w:pPr>
      <w:r>
        <w:separator/>
      </w:r>
    </w:p>
  </w:endnote>
  <w:endnote w:type="continuationSeparator" w:id="0">
    <w:p w14:paraId="3ED27432" w14:textId="77777777" w:rsidR="000200C4" w:rsidRDefault="000200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BE2DF" w14:textId="77777777" w:rsidR="006270A9" w:rsidRDefault="009D5933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6C5A7E">
      <w:rPr>
        <w:noProof/>
        <w:lang w:val="pt-BR" w:bidi="pt-BR"/>
      </w:rPr>
      <w:t>1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4E3D2" w14:textId="77777777" w:rsidR="000200C4" w:rsidRDefault="000200C4">
      <w:pPr>
        <w:spacing w:after="0"/>
      </w:pPr>
      <w:r>
        <w:separator/>
      </w:r>
    </w:p>
  </w:footnote>
  <w:footnote w:type="continuationSeparator" w:id="0">
    <w:p w14:paraId="68E19E12" w14:textId="77777777" w:rsidR="000200C4" w:rsidRDefault="000200C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C4"/>
    <w:rsid w:val="000200C4"/>
    <w:rsid w:val="000A4F59"/>
    <w:rsid w:val="00141A4C"/>
    <w:rsid w:val="001B29CF"/>
    <w:rsid w:val="0028220F"/>
    <w:rsid w:val="00356C14"/>
    <w:rsid w:val="00617B26"/>
    <w:rsid w:val="006270A9"/>
    <w:rsid w:val="00675956"/>
    <w:rsid w:val="00681034"/>
    <w:rsid w:val="006C5A7E"/>
    <w:rsid w:val="00816216"/>
    <w:rsid w:val="0087734B"/>
    <w:rsid w:val="009D5933"/>
    <w:rsid w:val="00BD768D"/>
    <w:rsid w:val="00C61F8E"/>
    <w:rsid w:val="00E83E4B"/>
    <w:rsid w:val="00F5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E8B808"/>
  <w15:chartTrackingRefBased/>
  <w15:docId w15:val="{ECEE6F7C-B8D8-46C1-8DAC-84EB3E59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  <w:color w:val="2A7B88" w:themeColor="accent1" w:themeShade="BF"/>
    </w:rPr>
  </w:style>
  <w:style w:type="paragraph" w:styleId="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220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ior\AppData\Roaming\Microsoft\Templates\Curr&#237;culo%20(colorid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58856674114768B11C924DE99510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2ABBE8-F5AD-43A5-869D-5E6A9EB32998}"/>
      </w:docPartPr>
      <w:docPartBody>
        <w:p w:rsidR="00000000" w:rsidRDefault="00F6426B">
          <w:pPr>
            <w:pStyle w:val="4B58856674114768B11C924DE99510C5"/>
          </w:pPr>
          <w:r>
            <w:rPr>
              <w:lang w:bidi="pt-BR"/>
            </w:rPr>
            <w:t>Objetivo</w:t>
          </w:r>
        </w:p>
      </w:docPartBody>
    </w:docPart>
    <w:docPart>
      <w:docPartPr>
        <w:name w:val="ECA0B970BB244BB4ABE8AC18CAC48B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6B2E495-B2A7-44E6-A997-567AB06CF744}"/>
      </w:docPartPr>
      <w:docPartBody>
        <w:p w:rsidR="00000000" w:rsidRDefault="00F6426B">
          <w:pPr>
            <w:pStyle w:val="ECA0B970BB244BB4ABE8AC18CAC48BC3"/>
          </w:pPr>
          <w:r>
            <w:rPr>
              <w:lang w:bidi="pt-BR"/>
            </w:rPr>
            <w:t>Educação</w:t>
          </w:r>
        </w:p>
      </w:docPartBody>
    </w:docPart>
    <w:docPart>
      <w:docPartPr>
        <w:name w:val="9BE6855B17204030BD68CD76A7DE5A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2401EF-E0B3-46CB-9674-07599B2BD870}"/>
      </w:docPartPr>
      <w:docPartBody>
        <w:p w:rsidR="00000000" w:rsidRDefault="00F6426B">
          <w:pPr>
            <w:pStyle w:val="9BE6855B17204030BD68CD76A7DE5AF2"/>
          </w:pPr>
          <w:r>
            <w:rPr>
              <w:lang w:bidi="pt-BR"/>
            </w:rPr>
            <w:t>Habilidades e Conhecimentos</w:t>
          </w:r>
        </w:p>
      </w:docPartBody>
    </w:docPart>
    <w:docPart>
      <w:docPartPr>
        <w:name w:val="92397D2D2C7B41C48E0609E2D6CBCA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426F64-B49C-41F1-BE33-F7C311F606BF}"/>
      </w:docPartPr>
      <w:docPartBody>
        <w:p w:rsidR="00000000" w:rsidRDefault="00F6426B">
          <w:pPr>
            <w:pStyle w:val="92397D2D2C7B41C48E0609E2D6CBCACF"/>
          </w:pPr>
          <w:r>
            <w:rPr>
              <w:lang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D0D7464F06A4B1682FAC5CE82E4D18E">
    <w:name w:val="6D0D7464F06A4B1682FAC5CE82E4D18E"/>
  </w:style>
  <w:style w:type="paragraph" w:customStyle="1" w:styleId="17023EE27E224697BF57620005ECA92A">
    <w:name w:val="17023EE27E224697BF57620005ECA92A"/>
  </w:style>
  <w:style w:type="paragraph" w:customStyle="1" w:styleId="B9EAC094997F4333AF5E5234004EAA34">
    <w:name w:val="B9EAC094997F4333AF5E5234004EAA34"/>
  </w:style>
  <w:style w:type="paragraph" w:customStyle="1" w:styleId="709B5571EC0F4711B08D0CD5815206FE">
    <w:name w:val="709B5571EC0F4711B08D0CD5815206FE"/>
  </w:style>
  <w:style w:type="paragraph" w:customStyle="1" w:styleId="4B58856674114768B11C924DE99510C5">
    <w:name w:val="4B58856674114768B11C924DE99510C5"/>
  </w:style>
  <w:style w:type="paragraph" w:customStyle="1" w:styleId="6B7F79A5CAE147F88EC2A4A454E93F74">
    <w:name w:val="6B7F79A5CAE147F88EC2A4A454E93F74"/>
  </w:style>
  <w:style w:type="paragraph" w:customStyle="1" w:styleId="ECA0B970BB244BB4ABE8AC18CAC48BC3">
    <w:name w:val="ECA0B970BB244BB4ABE8AC18CAC48BC3"/>
  </w:style>
  <w:style w:type="paragraph" w:customStyle="1" w:styleId="9D4D868678384447B53775D309CFE379">
    <w:name w:val="9D4D868678384447B53775D309CFE379"/>
  </w:style>
  <w:style w:type="paragraph" w:customStyle="1" w:styleId="55FCDADEB39D4DC5A995B2CB58F1E84B">
    <w:name w:val="55FCDADEB39D4DC5A995B2CB58F1E84B"/>
  </w:style>
  <w:style w:type="paragraph" w:customStyle="1" w:styleId="A8D14D44061646A69BD1006758EE792B">
    <w:name w:val="A8D14D44061646A69BD1006758EE792B"/>
  </w:style>
  <w:style w:type="paragraph" w:customStyle="1" w:styleId="8CBC36AF00974660B146B1611114DD37">
    <w:name w:val="8CBC36AF00974660B146B1611114DD37"/>
  </w:style>
  <w:style w:type="paragraph" w:customStyle="1" w:styleId="90DA5EC351A44806ACFC32891C098440">
    <w:name w:val="90DA5EC351A44806ACFC32891C098440"/>
  </w:style>
  <w:style w:type="paragraph" w:customStyle="1" w:styleId="8BE253E458D748CEAEDC469A797BB9D3">
    <w:name w:val="8BE253E458D748CEAEDC469A797BB9D3"/>
  </w:style>
  <w:style w:type="paragraph" w:customStyle="1" w:styleId="25274607F3794C0893006C608FE3164B">
    <w:name w:val="25274607F3794C0893006C608FE3164B"/>
  </w:style>
  <w:style w:type="paragraph" w:customStyle="1" w:styleId="39487A9D3FF444A58169306D07E6362C">
    <w:name w:val="39487A9D3FF444A58169306D07E6362C"/>
  </w:style>
  <w:style w:type="paragraph" w:customStyle="1" w:styleId="9BE6855B17204030BD68CD76A7DE5AF2">
    <w:name w:val="9BE6855B17204030BD68CD76A7DE5AF2"/>
  </w:style>
  <w:style w:type="paragraph" w:customStyle="1" w:styleId="E8CF5BE96CDD4FDAAADCE644571B75F7">
    <w:name w:val="E8CF5BE96CDD4FDAAADCE644571B75F7"/>
  </w:style>
  <w:style w:type="paragraph" w:customStyle="1" w:styleId="2FC43194D28A432D8BB10A61E7CF8EA2">
    <w:name w:val="2FC43194D28A432D8BB10A61E7CF8EA2"/>
  </w:style>
  <w:style w:type="paragraph" w:customStyle="1" w:styleId="8CFD9B9ABDFE43E09823D4B0A88B8020">
    <w:name w:val="8CFD9B9ABDFE43E09823D4B0A88B8020"/>
  </w:style>
  <w:style w:type="paragraph" w:customStyle="1" w:styleId="D6A8E8FD4E944D8C9D6A138FF3113134">
    <w:name w:val="D6A8E8FD4E944D8C9D6A138FF3113134"/>
  </w:style>
  <w:style w:type="paragraph" w:customStyle="1" w:styleId="D267B84B3D2C4E37866E690B3576AE42">
    <w:name w:val="D267B84B3D2C4E37866E690B3576AE42"/>
  </w:style>
  <w:style w:type="paragraph" w:customStyle="1" w:styleId="20A74D8C3A34487BAE0055395119BBA3">
    <w:name w:val="20A74D8C3A34487BAE0055395119BBA3"/>
  </w:style>
  <w:style w:type="paragraph" w:customStyle="1" w:styleId="4745BD79ADAE4066BB1D10B358F45BD4">
    <w:name w:val="4745BD79ADAE4066BB1D10B358F45BD4"/>
  </w:style>
  <w:style w:type="paragraph" w:customStyle="1" w:styleId="3F323975D7764F1DAECF37E536ED66E0">
    <w:name w:val="3F323975D7764F1DAECF37E536ED66E0"/>
  </w:style>
  <w:style w:type="paragraph" w:customStyle="1" w:styleId="92397D2D2C7B41C48E0609E2D6CBCACF">
    <w:name w:val="92397D2D2C7B41C48E0609E2D6CBCACF"/>
  </w:style>
  <w:style w:type="paragraph" w:customStyle="1" w:styleId="033ED1BE8B494EBA84FB6180F4BCBB39">
    <w:name w:val="033ED1BE8B494EBA84FB6180F4BCBB39"/>
  </w:style>
  <w:style w:type="paragraph" w:customStyle="1" w:styleId="0CE273E784654CB5991D2441A8856DAB">
    <w:name w:val="0CE273E784654CB5991D2441A8856DAB"/>
  </w:style>
  <w:style w:type="paragraph" w:customStyle="1" w:styleId="0ED0B9D4325C44EC8336EFA2AEB6AD48">
    <w:name w:val="0ED0B9D4325C44EC8336EFA2AEB6AD48"/>
  </w:style>
  <w:style w:type="paragraph" w:customStyle="1" w:styleId="6A7C01ECB2C64E3E9F0BCA01E6B3A329">
    <w:name w:val="6A7C01ECB2C64E3E9F0BCA01E6B3A329"/>
  </w:style>
  <w:style w:type="paragraph" w:customStyle="1" w:styleId="FAFE893D9A934719B91E8EA07BCB59D7">
    <w:name w:val="FAFE893D9A934719B91E8EA07BCB59D7"/>
  </w:style>
  <w:style w:type="paragraph" w:customStyle="1" w:styleId="FC09A2DAFD50465586060C478C5D6B75">
    <w:name w:val="FC09A2DAFD50465586060C478C5D6B75"/>
  </w:style>
  <w:style w:type="paragraph" w:customStyle="1" w:styleId="D0150287794A49C9A3E5C1760B92D281">
    <w:name w:val="D0150287794A49C9A3E5C1760B92D281"/>
  </w:style>
  <w:style w:type="paragraph" w:customStyle="1" w:styleId="0CEED7D64DB54D109D19BFF69078CC7A">
    <w:name w:val="0CEED7D64DB54D109D19BFF69078CC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F3F16-F8C1-4165-8E40-CF2EBA2A8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(colorido)</Template>
  <TotalTime>17</TotalTime>
  <Pages>1</Pages>
  <Words>125</Words>
  <Characters>677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Pauli</dc:creator>
  <cp:keywords/>
  <cp:lastModifiedBy>Carlos Pauli</cp:lastModifiedBy>
  <cp:revision>1</cp:revision>
  <dcterms:created xsi:type="dcterms:W3CDTF">2020-01-27T02:07:00Z</dcterms:created>
  <dcterms:modified xsi:type="dcterms:W3CDTF">2020-01-27T02:24:00Z</dcterms:modified>
  <cp:version/>
</cp:coreProperties>
</file>