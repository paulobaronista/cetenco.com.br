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A7F81" w14:textId="77777777" w:rsidR="001A39DA" w:rsidRPr="00086A76" w:rsidRDefault="00082653" w:rsidP="001A39DA">
      <w:pPr>
        <w:spacing w:after="0" w:line="240" w:lineRule="auto"/>
        <w:rPr>
          <w:rFonts w:ascii="Verdana" w:hAnsi="Verdana"/>
          <w:b/>
          <w:noProof/>
          <w:sz w:val="40"/>
          <w:szCs w:val="24"/>
          <w:lang w:eastAsia="pt-BR"/>
        </w:rPr>
      </w:pPr>
      <w:r w:rsidRPr="00086A76">
        <w:rPr>
          <w:rFonts w:ascii="Verdana" w:hAnsi="Verdana"/>
          <w:b/>
          <w:noProof/>
          <w:color w:val="auto"/>
          <w:sz w:val="40"/>
          <w:szCs w:val="24"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 wp14:anchorId="2D90F3FE" wp14:editId="2CED2DF8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12065" r="12065" b="6985"/>
                <wp:wrapSquare wrapText="bothSides"/>
                <wp:docPr id="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D99594"/>
                              </a:gs>
                              <a:gs pos="50000">
                                <a:srgbClr val="F2DBDB"/>
                              </a:gs>
                              <a:gs pos="100000">
                                <a:srgbClr val="D99594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622423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9436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622423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9436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622423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9436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622423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C057F"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">
                <v:rect id="Rectangle 147" o:spid="_x0000_s1027" style="position:absolute;left:9857;top:4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" fillcolor="#d99594" strokecolor="#943634" strokeweight="1pt">
                  <v:fill color2="#f2dbdb" rotate="t" angle="135" focus="50%" type="gradient"/>
                  <v:shadow color="#622423" opacity=".5" offset="1p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" strokecolor="#943634" strokeweight="1pt">
                  <v:shadow color="#622423" opacity=".5" offset="1pt"/>
                </v:shape>
                <v:shape id="AutoShape 149" o:spid="_x0000_s1029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" strokecolor="#943634" strokeweight="1pt">
                  <v:shadow color="#622423" opacity=".5" offset="1pt"/>
                </v:shape>
                <v:shape id="AutoShape 150" o:spid="_x0000_s1030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" strokecolor="#943634" strokeweight="1pt">
                  <v:shadow color="#622423" opacity=".5" offset="1pt"/>
                </v:shape>
                <w10:wrap type="square" anchorx="page" anchory="page"/>
              </v:group>
            </w:pict>
          </mc:Fallback>
        </mc:AlternateContent>
      </w:r>
      <w:r w:rsidR="00606D7E" w:rsidRPr="00086A76">
        <w:rPr>
          <w:rFonts w:ascii="Verdana" w:hAnsi="Verdana"/>
          <w:b/>
          <w:noProof/>
          <w:sz w:val="40"/>
          <w:szCs w:val="24"/>
          <w:lang w:eastAsia="pt-BR"/>
        </w:rPr>
        <w:t>Caique Patucci Occon</w:t>
      </w:r>
    </w:p>
    <w:p w14:paraId="6B9BABCF" w14:textId="77777777" w:rsidR="00445286" w:rsidRDefault="00CE54BA" w:rsidP="00445286">
      <w:pPr>
        <w:spacing w:after="0" w:line="240" w:lineRule="auto"/>
        <w:rPr>
          <w:rFonts w:ascii="Verdana" w:hAnsi="Verdana"/>
        </w:rPr>
      </w:pPr>
      <w:r w:rsidRPr="00086A76">
        <w:rPr>
          <w:rFonts w:ascii="Verdana" w:hAnsi="Verdana"/>
          <w:szCs w:val="24"/>
        </w:rPr>
        <w:t>Brasileir</w:t>
      </w:r>
      <w:r w:rsidR="00606D7E" w:rsidRPr="00086A76">
        <w:rPr>
          <w:rFonts w:ascii="Verdana" w:hAnsi="Verdana"/>
          <w:szCs w:val="24"/>
        </w:rPr>
        <w:t>o</w:t>
      </w:r>
      <w:r w:rsidRPr="00086A76">
        <w:rPr>
          <w:rFonts w:ascii="Verdana" w:hAnsi="Verdana"/>
          <w:szCs w:val="24"/>
        </w:rPr>
        <w:t>, s</w:t>
      </w:r>
      <w:r w:rsidR="00D54AA6" w:rsidRPr="00086A76">
        <w:rPr>
          <w:rFonts w:ascii="Verdana" w:hAnsi="Verdana"/>
          <w:szCs w:val="24"/>
        </w:rPr>
        <w:t>olteir</w:t>
      </w:r>
      <w:r w:rsidR="00606D7E" w:rsidRPr="00086A76">
        <w:rPr>
          <w:rFonts w:ascii="Verdana" w:hAnsi="Verdana"/>
          <w:szCs w:val="24"/>
        </w:rPr>
        <w:t>o</w:t>
      </w:r>
      <w:r w:rsidR="001638B8" w:rsidRPr="00086A76">
        <w:rPr>
          <w:rFonts w:ascii="Verdana" w:hAnsi="Verdana"/>
          <w:szCs w:val="24"/>
        </w:rPr>
        <w:t xml:space="preserve">, </w:t>
      </w:r>
      <w:r w:rsidRPr="00086A76">
        <w:rPr>
          <w:rFonts w:ascii="Verdana" w:hAnsi="Verdana"/>
          <w:szCs w:val="24"/>
        </w:rPr>
        <w:t>2</w:t>
      </w:r>
      <w:r w:rsidR="00606D7E" w:rsidRPr="00086A76">
        <w:rPr>
          <w:rFonts w:ascii="Verdana" w:hAnsi="Verdana"/>
          <w:szCs w:val="24"/>
        </w:rPr>
        <w:t>5</w:t>
      </w:r>
      <w:r w:rsidR="00F918DA" w:rsidRPr="00086A76">
        <w:rPr>
          <w:rFonts w:ascii="Verdana" w:hAnsi="Verdana"/>
          <w:szCs w:val="24"/>
        </w:rPr>
        <w:t xml:space="preserve"> </w:t>
      </w:r>
      <w:r w:rsidR="001638B8" w:rsidRPr="00086A76">
        <w:rPr>
          <w:rFonts w:ascii="Verdana" w:hAnsi="Verdana"/>
          <w:szCs w:val="24"/>
        </w:rPr>
        <w:t>anos</w:t>
      </w:r>
      <w:r w:rsidR="001C0C44" w:rsidRPr="00086A76">
        <w:rPr>
          <w:rFonts w:ascii="Verdana" w:hAnsi="Verdana"/>
          <w:szCs w:val="24"/>
        </w:rPr>
        <w:t xml:space="preserve"> (data de nascimento:</w:t>
      </w:r>
      <w:r w:rsidR="00606D7E" w:rsidRPr="00086A76">
        <w:rPr>
          <w:rFonts w:ascii="Verdana" w:hAnsi="Verdana"/>
          <w:szCs w:val="24"/>
        </w:rPr>
        <w:t xml:space="preserve"> 10/12/1994</w:t>
      </w:r>
      <w:r w:rsidR="00F1733A" w:rsidRPr="00086A76">
        <w:rPr>
          <w:rFonts w:ascii="Verdana" w:hAnsi="Verdana"/>
          <w:szCs w:val="24"/>
        </w:rPr>
        <w:t>)</w:t>
      </w:r>
      <w:r w:rsidR="001638B8" w:rsidRPr="00086A76">
        <w:rPr>
          <w:rFonts w:ascii="Verdana" w:hAnsi="Verdana"/>
          <w:szCs w:val="24"/>
        </w:rPr>
        <w:br/>
      </w:r>
      <w:r w:rsidR="00445286">
        <w:rPr>
          <w:rFonts w:ascii="Verdana" w:hAnsi="Verdana"/>
        </w:rPr>
        <w:t>Rua Arthur Gonçalves de Araújo, nº 339 – Residencial Ártico – apto 903</w:t>
      </w:r>
    </w:p>
    <w:p w14:paraId="1647C9FF" w14:textId="0BC1EF0C" w:rsidR="006F28DC" w:rsidRPr="006F28DC" w:rsidRDefault="00445286" w:rsidP="00445286">
      <w:pPr>
        <w:spacing w:after="0" w:line="240" w:lineRule="auto"/>
        <w:rPr>
          <w:rFonts w:ascii="Verdana" w:hAnsi="Verdana"/>
          <w:szCs w:val="24"/>
        </w:rPr>
      </w:pPr>
      <w:r>
        <w:rPr>
          <w:rFonts w:ascii="Verdana" w:hAnsi="Verdana"/>
        </w:rPr>
        <w:t>João Pessoa – Jaraguá do Sul/SC - CEP: 89257-550</w:t>
      </w:r>
    </w:p>
    <w:p w14:paraId="0C57A232" w14:textId="04DF97D0" w:rsidR="006F28DC" w:rsidRDefault="006F28DC" w:rsidP="006F28DC">
      <w:pPr>
        <w:spacing w:after="0" w:line="240" w:lineRule="auto"/>
        <w:rPr>
          <w:rFonts w:ascii="Verdana" w:hAnsi="Verdana"/>
          <w:szCs w:val="24"/>
        </w:rPr>
      </w:pPr>
      <w:r w:rsidRPr="006F28DC">
        <w:rPr>
          <w:rFonts w:ascii="Verdana" w:hAnsi="Verdana"/>
          <w:szCs w:val="24"/>
        </w:rPr>
        <w:t xml:space="preserve">Telefone: (47) </w:t>
      </w:r>
      <w:r w:rsidR="002B17B5">
        <w:rPr>
          <w:rFonts w:ascii="Verdana" w:hAnsi="Verdana"/>
          <w:szCs w:val="24"/>
        </w:rPr>
        <w:t>99670-1724 – (47)</w:t>
      </w:r>
      <w:r w:rsidRPr="006F28DC">
        <w:rPr>
          <w:rFonts w:ascii="Verdana" w:hAnsi="Verdana"/>
          <w:szCs w:val="24"/>
        </w:rPr>
        <w:t>99970</w:t>
      </w:r>
      <w:r w:rsidR="002B17B5">
        <w:rPr>
          <w:rFonts w:ascii="Verdana" w:hAnsi="Verdana"/>
          <w:szCs w:val="24"/>
        </w:rPr>
        <w:t>-</w:t>
      </w:r>
      <w:r w:rsidRPr="006F28DC">
        <w:rPr>
          <w:rFonts w:ascii="Verdana" w:hAnsi="Verdana"/>
          <w:szCs w:val="24"/>
        </w:rPr>
        <w:t>8827</w:t>
      </w:r>
      <w:r w:rsidR="002B17B5">
        <w:rPr>
          <w:rFonts w:ascii="Verdana" w:hAnsi="Verdana"/>
          <w:szCs w:val="24"/>
        </w:rPr>
        <w:t xml:space="preserve"> (Adriano)</w:t>
      </w:r>
    </w:p>
    <w:p w14:paraId="24EBB5B9" w14:textId="7FFF9DDA" w:rsidR="009B26D9" w:rsidRPr="00086A76" w:rsidRDefault="005B5FD3" w:rsidP="006F28DC">
      <w:pPr>
        <w:spacing w:after="0" w:line="240" w:lineRule="auto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>E-mail</w:t>
      </w:r>
      <w:r w:rsidR="009F2917" w:rsidRPr="00086A76">
        <w:rPr>
          <w:rFonts w:ascii="Verdana" w:hAnsi="Verdana"/>
          <w:szCs w:val="24"/>
        </w:rPr>
        <w:t>:</w:t>
      </w:r>
      <w:r w:rsidR="004F1E94" w:rsidRPr="00086A76">
        <w:rPr>
          <w:rFonts w:ascii="Verdana" w:hAnsi="Verdana"/>
          <w:szCs w:val="24"/>
        </w:rPr>
        <w:t xml:space="preserve"> </w:t>
      </w:r>
      <w:r w:rsidR="00086A76" w:rsidRPr="00086A76">
        <w:rPr>
          <w:rFonts w:ascii="Verdana" w:hAnsi="Verdana"/>
          <w:szCs w:val="24"/>
        </w:rPr>
        <w:t>caiquepatuccioccon@gmail.com</w:t>
      </w:r>
    </w:p>
    <w:p w14:paraId="0C45F8A1" w14:textId="77777777" w:rsidR="00086A76" w:rsidRPr="00086A76" w:rsidRDefault="00086A76" w:rsidP="001A39DA">
      <w:pPr>
        <w:spacing w:after="0" w:line="240" w:lineRule="auto"/>
        <w:rPr>
          <w:rFonts w:ascii="Verdana" w:hAnsi="Verdana"/>
          <w:szCs w:val="24"/>
        </w:rPr>
      </w:pPr>
    </w:p>
    <w:p w14:paraId="4035329B" w14:textId="0AF451CB" w:rsidR="001638B8" w:rsidRPr="00086A76" w:rsidRDefault="001638B8" w:rsidP="001A39DA">
      <w:pPr>
        <w:pStyle w:val="Seo"/>
        <w:rPr>
          <w:rFonts w:ascii="Verdana" w:hAnsi="Verdana"/>
          <w:b/>
          <w:szCs w:val="24"/>
        </w:rPr>
      </w:pPr>
      <w:r w:rsidRPr="00086A76">
        <w:rPr>
          <w:rFonts w:ascii="Verdana" w:hAnsi="Verdana"/>
          <w:b/>
          <w:szCs w:val="24"/>
        </w:rPr>
        <w:t>objetivo</w:t>
      </w:r>
    </w:p>
    <w:p w14:paraId="53E33169" w14:textId="77777777" w:rsidR="001638B8" w:rsidRPr="00086A76" w:rsidRDefault="00082653" w:rsidP="001A39DA">
      <w:pPr>
        <w:pStyle w:val="Seo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3D893" wp14:editId="1E8866E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12065" r="9525" b="698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5C1FE"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" strokecolor="#943634" strokeweight="1pt">
                <v:shadow color="#622423" offset="1pt"/>
                <w10:wrap anchorx="margin"/>
              </v:shape>
            </w:pict>
          </mc:Fallback>
        </mc:AlternateContent>
      </w:r>
    </w:p>
    <w:p w14:paraId="59BA154C" w14:textId="42C2989F" w:rsidR="001638B8" w:rsidRPr="00086A76" w:rsidRDefault="00CE54BA" w:rsidP="001A39DA">
      <w:pPr>
        <w:spacing w:after="0" w:line="240" w:lineRule="auto"/>
        <w:jc w:val="both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 xml:space="preserve">Trabalhar </w:t>
      </w:r>
      <w:r w:rsidR="00687145" w:rsidRPr="00086A76">
        <w:rPr>
          <w:rFonts w:ascii="Verdana" w:hAnsi="Verdana"/>
          <w:szCs w:val="24"/>
        </w:rPr>
        <w:t>auxiliando</w:t>
      </w:r>
      <w:r w:rsidR="004C7720" w:rsidRPr="00086A76">
        <w:rPr>
          <w:rFonts w:ascii="Verdana" w:hAnsi="Verdana"/>
          <w:szCs w:val="24"/>
        </w:rPr>
        <w:t xml:space="preserve"> nas tarefas necessárias</w:t>
      </w:r>
      <w:r w:rsidR="00687145" w:rsidRPr="00086A76">
        <w:rPr>
          <w:rFonts w:ascii="Verdana" w:hAnsi="Verdana"/>
          <w:szCs w:val="24"/>
        </w:rPr>
        <w:t xml:space="preserve"> e </w:t>
      </w:r>
      <w:r w:rsidR="00F1733A" w:rsidRPr="00086A76">
        <w:rPr>
          <w:rFonts w:ascii="Verdana" w:hAnsi="Verdana"/>
          <w:szCs w:val="24"/>
        </w:rPr>
        <w:t>realizando</w:t>
      </w:r>
      <w:r w:rsidR="004C7720" w:rsidRPr="00086A76">
        <w:rPr>
          <w:rFonts w:ascii="Verdana" w:hAnsi="Verdana"/>
          <w:szCs w:val="24"/>
        </w:rPr>
        <w:t xml:space="preserve"> com êxito os desafios que forem imposto</w:t>
      </w:r>
      <w:r w:rsidRPr="00086A76">
        <w:rPr>
          <w:rFonts w:ascii="Verdana" w:hAnsi="Verdana"/>
          <w:szCs w:val="24"/>
        </w:rPr>
        <w:t>s a mim, procurando</w:t>
      </w:r>
      <w:r w:rsidR="00687145" w:rsidRPr="00086A76">
        <w:rPr>
          <w:rFonts w:ascii="Verdana" w:hAnsi="Verdana"/>
          <w:szCs w:val="24"/>
        </w:rPr>
        <w:t xml:space="preserve"> promover tudo da melhor maneira possível, com concordância, cordialidade e excelência.</w:t>
      </w:r>
    </w:p>
    <w:p w14:paraId="52CFDFDF" w14:textId="77777777" w:rsidR="00B30D63" w:rsidRPr="00086A76" w:rsidRDefault="001638B8" w:rsidP="001A39DA">
      <w:pPr>
        <w:pStyle w:val="Seo"/>
        <w:rPr>
          <w:rFonts w:ascii="Verdana" w:hAnsi="Verdana"/>
          <w:b/>
          <w:szCs w:val="24"/>
        </w:rPr>
      </w:pPr>
      <w:r w:rsidRPr="00086A76">
        <w:rPr>
          <w:rFonts w:ascii="Verdana" w:hAnsi="Verdana"/>
          <w:b/>
          <w:szCs w:val="24"/>
        </w:rPr>
        <w:t>FORMAÇÃO</w:t>
      </w:r>
    </w:p>
    <w:p w14:paraId="0BCC50FF" w14:textId="77777777" w:rsidR="001638B8" w:rsidRPr="00086A76" w:rsidRDefault="00082653" w:rsidP="001A39DA">
      <w:pPr>
        <w:pStyle w:val="Seo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DF99A8" wp14:editId="2A16ACA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2700" r="9525" b="6350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253A"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" strokecolor="#943634" strokeweight="1pt">
                <v:shadow color="#622423" offset="1pt"/>
                <w10:wrap anchorx="margin"/>
              </v:shape>
            </w:pict>
          </mc:Fallback>
        </mc:AlternateContent>
      </w:r>
      <w:r w:rsidR="00B30D63" w:rsidRPr="00086A76">
        <w:rPr>
          <w:rFonts w:ascii="Verdana" w:hAnsi="Verdana"/>
          <w:szCs w:val="24"/>
        </w:rPr>
        <w:br/>
      </w:r>
    </w:p>
    <w:p w14:paraId="33636D1E" w14:textId="4B4E7E6B" w:rsidR="005E12E6" w:rsidRPr="00086A76" w:rsidRDefault="00F1733A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 xml:space="preserve">Ensino Médio: 2º Grau Completo - “E. E. </w:t>
      </w:r>
      <w:r w:rsidR="005E12E6" w:rsidRPr="00086A76">
        <w:rPr>
          <w:rFonts w:ascii="Verdana" w:hAnsi="Verdana"/>
          <w:szCs w:val="24"/>
        </w:rPr>
        <w:t xml:space="preserve">E. F. M Otaviano Soares </w:t>
      </w:r>
      <w:proofErr w:type="spellStart"/>
      <w:r w:rsidR="005E12E6" w:rsidRPr="00086A76">
        <w:rPr>
          <w:rFonts w:ascii="Verdana" w:hAnsi="Verdana"/>
          <w:szCs w:val="24"/>
        </w:rPr>
        <w:t>Abulquerque</w:t>
      </w:r>
      <w:proofErr w:type="spellEnd"/>
      <w:r w:rsidRPr="00086A76">
        <w:rPr>
          <w:rFonts w:ascii="Verdana" w:hAnsi="Verdana"/>
          <w:szCs w:val="24"/>
        </w:rPr>
        <w:t>”</w:t>
      </w:r>
    </w:p>
    <w:p w14:paraId="6CAD490A" w14:textId="3E68B164" w:rsidR="00C760EA" w:rsidRPr="00086A76" w:rsidRDefault="00C760EA" w:rsidP="00C760E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>Ensino Superior: Universidade São Judas Tadeu “UNIMONTE” – Engenharia Civil – cursando o 5º semestre</w:t>
      </w:r>
    </w:p>
    <w:p w14:paraId="73EA50B0" w14:textId="77777777" w:rsidR="00B30D63" w:rsidRPr="00086A76" w:rsidRDefault="00B30D63" w:rsidP="001A39DA">
      <w:pPr>
        <w:pStyle w:val="Seo"/>
        <w:rPr>
          <w:rFonts w:ascii="Verdana" w:hAnsi="Verdana"/>
          <w:b/>
          <w:szCs w:val="24"/>
        </w:rPr>
      </w:pPr>
      <w:r w:rsidRPr="00086A76">
        <w:rPr>
          <w:rFonts w:ascii="Verdana" w:hAnsi="Verdana"/>
          <w:b/>
          <w:szCs w:val="24"/>
        </w:rPr>
        <w:t>EXPERIÊNCIA</w:t>
      </w:r>
      <w:r w:rsidR="0002401A" w:rsidRPr="00086A76">
        <w:rPr>
          <w:rFonts w:ascii="Verdana" w:hAnsi="Verdana"/>
          <w:b/>
          <w:szCs w:val="24"/>
        </w:rPr>
        <w:t xml:space="preserve"> PROFISSIONAL</w:t>
      </w:r>
    </w:p>
    <w:p w14:paraId="7F267468" w14:textId="77777777" w:rsidR="00B30D63" w:rsidRPr="00086A76" w:rsidRDefault="00082653" w:rsidP="001A39DA">
      <w:pPr>
        <w:pStyle w:val="Seo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A6ECA" wp14:editId="36A9195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8255" r="9525" b="10795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29E5"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" strokecolor="#943634" strokeweight="1pt">
                <v:shadow color="#622423" opacity=".5" offset="1pt"/>
                <w10:wrap anchorx="margin"/>
              </v:shape>
            </w:pict>
          </mc:Fallback>
        </mc:AlternateContent>
      </w:r>
      <w:r w:rsidR="00B30D63" w:rsidRPr="00086A76">
        <w:rPr>
          <w:rFonts w:ascii="Verdana" w:hAnsi="Verdana"/>
          <w:szCs w:val="24"/>
        </w:rPr>
        <w:br/>
      </w:r>
    </w:p>
    <w:p w14:paraId="715420E8" w14:textId="05DEF09B" w:rsidR="005E12E6" w:rsidRPr="00086A76" w:rsidRDefault="005E12E6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  <w:szCs w:val="24"/>
          <w:lang w:val="en-US"/>
        </w:rPr>
      </w:pPr>
      <w:r w:rsidRPr="00086A76">
        <w:rPr>
          <w:rFonts w:ascii="Verdana" w:hAnsi="Verdana"/>
          <w:b/>
          <w:szCs w:val="24"/>
          <w:lang w:val="en-US"/>
        </w:rPr>
        <w:t>24/01/2013</w:t>
      </w:r>
      <w:r w:rsidR="00CE54BA" w:rsidRPr="00086A76">
        <w:rPr>
          <w:rFonts w:ascii="Verdana" w:hAnsi="Verdana"/>
          <w:b/>
          <w:szCs w:val="24"/>
          <w:lang w:val="en-US"/>
        </w:rPr>
        <w:t xml:space="preserve"> </w:t>
      </w:r>
      <w:proofErr w:type="spellStart"/>
      <w:r w:rsidR="00CE54BA" w:rsidRPr="00086A76">
        <w:rPr>
          <w:rFonts w:ascii="Verdana" w:hAnsi="Verdana"/>
          <w:b/>
          <w:szCs w:val="24"/>
          <w:lang w:val="en-US"/>
        </w:rPr>
        <w:t>até</w:t>
      </w:r>
      <w:proofErr w:type="spellEnd"/>
      <w:r w:rsidR="00CE54BA" w:rsidRPr="00086A76">
        <w:rPr>
          <w:rFonts w:ascii="Verdana" w:hAnsi="Verdana"/>
          <w:b/>
          <w:szCs w:val="24"/>
          <w:lang w:val="en-US"/>
        </w:rPr>
        <w:t xml:space="preserve"> </w:t>
      </w:r>
      <w:r w:rsidRPr="00086A76">
        <w:rPr>
          <w:rFonts w:ascii="Verdana" w:hAnsi="Verdana"/>
          <w:b/>
          <w:szCs w:val="24"/>
          <w:lang w:val="en-US"/>
        </w:rPr>
        <w:t>03/03/2014</w:t>
      </w:r>
      <w:r w:rsidR="005657D9" w:rsidRPr="00086A76">
        <w:rPr>
          <w:rFonts w:ascii="Verdana" w:hAnsi="Verdana"/>
          <w:b/>
          <w:szCs w:val="24"/>
          <w:lang w:val="en-US"/>
        </w:rPr>
        <w:t xml:space="preserve"> –</w:t>
      </w:r>
      <w:r w:rsidR="004F1E94" w:rsidRPr="00086A76">
        <w:rPr>
          <w:rFonts w:ascii="Verdana" w:hAnsi="Verdana"/>
          <w:b/>
          <w:szCs w:val="24"/>
          <w:lang w:val="en-US"/>
        </w:rPr>
        <w:t xml:space="preserve"> </w:t>
      </w:r>
      <w:r w:rsidRPr="00086A76">
        <w:rPr>
          <w:rFonts w:ascii="Verdana" w:hAnsi="Verdana"/>
          <w:b/>
          <w:szCs w:val="24"/>
          <w:lang w:val="en-US"/>
        </w:rPr>
        <w:t>BALTIC CONTROL LTDA</w:t>
      </w:r>
    </w:p>
    <w:p w14:paraId="7CF74212" w14:textId="2940881B" w:rsidR="00C40B40" w:rsidRPr="00086A76" w:rsidRDefault="005657D9" w:rsidP="001A39DA">
      <w:pPr>
        <w:pStyle w:val="PargrafodaLista"/>
        <w:spacing w:after="0" w:line="240" w:lineRule="auto"/>
        <w:ind w:left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 xml:space="preserve">Cargo: </w:t>
      </w:r>
      <w:r w:rsidR="005E12E6" w:rsidRPr="00086A76">
        <w:rPr>
          <w:rFonts w:ascii="Verdana" w:hAnsi="Verdana"/>
          <w:szCs w:val="24"/>
        </w:rPr>
        <w:t>Inspetor de Qualidade</w:t>
      </w:r>
      <w:r w:rsidRPr="00086A76">
        <w:rPr>
          <w:rFonts w:ascii="Verdana" w:hAnsi="Verdana"/>
          <w:szCs w:val="24"/>
        </w:rPr>
        <w:br/>
        <w:t xml:space="preserve">Principais atividades: </w:t>
      </w:r>
      <w:r w:rsidR="004F1E94" w:rsidRPr="00086A76">
        <w:rPr>
          <w:rFonts w:ascii="Verdana" w:hAnsi="Verdana"/>
          <w:szCs w:val="24"/>
        </w:rPr>
        <w:t xml:space="preserve">Desenvolvimento e coordenação de toda parte </w:t>
      </w:r>
      <w:r w:rsidR="005E12E6" w:rsidRPr="00086A76">
        <w:rPr>
          <w:rFonts w:ascii="Verdana" w:hAnsi="Verdana"/>
          <w:szCs w:val="24"/>
        </w:rPr>
        <w:t>de liberação do container, vistoria em container, vistoria de estufagem, controle de planilhas e liberação de navio para atracação.</w:t>
      </w:r>
    </w:p>
    <w:p w14:paraId="2BB230F4" w14:textId="77777777" w:rsidR="009B26D9" w:rsidRPr="00086A76" w:rsidRDefault="009B26D9" w:rsidP="001A39DA">
      <w:pPr>
        <w:pStyle w:val="PargrafodaLista"/>
        <w:spacing w:after="0" w:line="240" w:lineRule="auto"/>
        <w:ind w:left="284"/>
        <w:rPr>
          <w:rFonts w:ascii="Verdana" w:hAnsi="Verdana"/>
          <w:szCs w:val="24"/>
        </w:rPr>
      </w:pPr>
    </w:p>
    <w:p w14:paraId="34AE966A" w14:textId="59462A29" w:rsidR="00C40B40" w:rsidRPr="00086A76" w:rsidRDefault="00C40B40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  <w:szCs w:val="24"/>
        </w:rPr>
      </w:pPr>
      <w:r w:rsidRPr="00086A76">
        <w:rPr>
          <w:rFonts w:ascii="Verdana" w:hAnsi="Verdana"/>
          <w:b/>
          <w:szCs w:val="24"/>
        </w:rPr>
        <w:t>01/11/2017 até 01/12/2018 – TOP CELL ASSISTÊNCIA E MANUTENÇÃO</w:t>
      </w:r>
    </w:p>
    <w:p w14:paraId="0A6CDEEB" w14:textId="0FB64903" w:rsidR="00C40B40" w:rsidRPr="00086A76" w:rsidRDefault="00C40B40" w:rsidP="001A39DA">
      <w:pPr>
        <w:pStyle w:val="PargrafodaLista"/>
        <w:spacing w:after="0" w:line="240" w:lineRule="auto"/>
        <w:ind w:left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>Cargo: Gerente e Técnico de aparelhos</w:t>
      </w:r>
      <w:r w:rsidRPr="00086A76">
        <w:rPr>
          <w:rFonts w:ascii="Verdana" w:hAnsi="Verdana"/>
          <w:szCs w:val="24"/>
        </w:rPr>
        <w:br/>
        <w:t xml:space="preserve">Principais atividades: Desenvolvimento e coordenação de toda parte administrativa e funcional do estabelecimento, bem como operador de manutenção de aparelhos celulares, tablets e outros. </w:t>
      </w:r>
    </w:p>
    <w:p w14:paraId="5F1BBB86" w14:textId="77777777" w:rsidR="00C40B40" w:rsidRPr="00086A76" w:rsidRDefault="00C40B40" w:rsidP="001A39DA">
      <w:pPr>
        <w:pStyle w:val="PargrafodaLista"/>
        <w:spacing w:after="0" w:line="240" w:lineRule="auto"/>
        <w:ind w:left="284"/>
        <w:rPr>
          <w:rFonts w:ascii="Verdana" w:hAnsi="Verdana"/>
          <w:szCs w:val="24"/>
        </w:rPr>
      </w:pPr>
    </w:p>
    <w:p w14:paraId="0DB09E0A" w14:textId="13380C77" w:rsidR="00C40B40" w:rsidRPr="00086A76" w:rsidRDefault="00331F92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  <w:szCs w:val="24"/>
        </w:rPr>
      </w:pPr>
      <w:r w:rsidRPr="00086A76">
        <w:rPr>
          <w:rFonts w:ascii="Verdana" w:hAnsi="Verdana"/>
          <w:b/>
          <w:szCs w:val="24"/>
        </w:rPr>
        <w:t>15/12</w:t>
      </w:r>
      <w:r w:rsidR="00C40B40" w:rsidRPr="00086A76">
        <w:rPr>
          <w:rFonts w:ascii="Verdana" w:hAnsi="Verdana"/>
          <w:b/>
          <w:szCs w:val="24"/>
        </w:rPr>
        <w:t>/201</w:t>
      </w:r>
      <w:r w:rsidRPr="00086A76">
        <w:rPr>
          <w:rFonts w:ascii="Verdana" w:hAnsi="Verdana"/>
          <w:b/>
          <w:szCs w:val="24"/>
        </w:rPr>
        <w:t>8 até o momento</w:t>
      </w:r>
      <w:r w:rsidR="00C40B40" w:rsidRPr="00086A76">
        <w:rPr>
          <w:rFonts w:ascii="Verdana" w:hAnsi="Verdana"/>
          <w:b/>
          <w:szCs w:val="24"/>
        </w:rPr>
        <w:t xml:space="preserve"> – </w:t>
      </w:r>
      <w:r w:rsidRPr="00086A76">
        <w:rPr>
          <w:rFonts w:ascii="Verdana" w:hAnsi="Verdana"/>
          <w:b/>
          <w:szCs w:val="24"/>
        </w:rPr>
        <w:t xml:space="preserve">MOTORISTA DE APLICATIVO – UBER e </w:t>
      </w:r>
      <w:r w:rsidR="00C40B40" w:rsidRPr="00086A76">
        <w:rPr>
          <w:rFonts w:ascii="Verdana" w:hAnsi="Verdana"/>
          <w:b/>
          <w:szCs w:val="24"/>
        </w:rPr>
        <w:t>99POP</w:t>
      </w:r>
    </w:p>
    <w:p w14:paraId="558BBA07" w14:textId="745063C0" w:rsidR="001A39DA" w:rsidRPr="00086A76" w:rsidRDefault="00C40B40" w:rsidP="001A39DA">
      <w:pPr>
        <w:pStyle w:val="PargrafodaLista"/>
        <w:spacing w:after="0" w:line="240" w:lineRule="auto"/>
        <w:ind w:left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 xml:space="preserve">Cargo: Motorista </w:t>
      </w:r>
      <w:r w:rsidRPr="00086A76">
        <w:rPr>
          <w:rFonts w:ascii="Verdana" w:hAnsi="Verdana"/>
          <w:szCs w:val="24"/>
        </w:rPr>
        <w:br/>
        <w:t xml:space="preserve">Principais atividades: Auxiliando na transportação de passageiros de acordo com a sua solicitação de destino, dentro das leis de trânsito, responsável pelo zelo e cuidados do </w:t>
      </w:r>
      <w:proofErr w:type="gramStart"/>
      <w:r w:rsidRPr="00086A76">
        <w:rPr>
          <w:rFonts w:ascii="Verdana" w:hAnsi="Verdana"/>
          <w:szCs w:val="24"/>
        </w:rPr>
        <w:t xml:space="preserve">veículo </w:t>
      </w:r>
      <w:r w:rsidR="009B26D9" w:rsidRPr="00086A76">
        <w:rPr>
          <w:rFonts w:ascii="Verdana" w:hAnsi="Verdana"/>
          <w:szCs w:val="24"/>
        </w:rPr>
        <w:t>.</w:t>
      </w:r>
      <w:proofErr w:type="gramEnd"/>
      <w:r w:rsidR="001A39DA" w:rsidRPr="00086A76">
        <w:rPr>
          <w:rFonts w:ascii="Verdana" w:hAnsi="Verdana"/>
          <w:szCs w:val="24"/>
        </w:rPr>
        <w:t xml:space="preserve"> </w:t>
      </w:r>
    </w:p>
    <w:p w14:paraId="4E901849" w14:textId="77777777" w:rsidR="00B30D63" w:rsidRPr="00086A76" w:rsidRDefault="00B30D63" w:rsidP="001A39DA">
      <w:pPr>
        <w:pStyle w:val="Seo"/>
        <w:rPr>
          <w:rFonts w:ascii="Verdana" w:hAnsi="Verdana"/>
          <w:b/>
          <w:szCs w:val="24"/>
        </w:rPr>
      </w:pPr>
      <w:r w:rsidRPr="00086A76">
        <w:rPr>
          <w:rFonts w:ascii="Verdana" w:hAnsi="Verdana"/>
          <w:b/>
          <w:szCs w:val="24"/>
        </w:rPr>
        <w:t>qualificações e atividades complementares</w:t>
      </w:r>
    </w:p>
    <w:p w14:paraId="09008F1A" w14:textId="77777777" w:rsidR="00B30D63" w:rsidRPr="00086A76" w:rsidRDefault="00082653" w:rsidP="001A39DA">
      <w:pPr>
        <w:pStyle w:val="Seo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E1645" wp14:editId="38E90B9D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8255" r="9525" b="1079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FBE72"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" strokecolor="#943634" strokeweight="1pt">
                <v:shadow color="#622423" opacity=".5" offset="1pt"/>
                <w10:wrap anchorx="margin"/>
              </v:shape>
            </w:pict>
          </mc:Fallback>
        </mc:AlternateContent>
      </w:r>
      <w:r w:rsidR="00B30D63" w:rsidRPr="00086A76">
        <w:rPr>
          <w:rFonts w:ascii="Verdana" w:hAnsi="Verdana"/>
          <w:szCs w:val="24"/>
        </w:rPr>
        <w:br/>
      </w:r>
    </w:p>
    <w:p w14:paraId="757E7F1B" w14:textId="7F7C8E3D" w:rsidR="00B30D63" w:rsidRPr="00086A76" w:rsidRDefault="00F1733A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 xml:space="preserve">Curso Básico </w:t>
      </w:r>
      <w:r w:rsidR="005E12E6" w:rsidRPr="00086A76">
        <w:rPr>
          <w:rFonts w:ascii="Verdana" w:hAnsi="Verdana"/>
          <w:szCs w:val="24"/>
        </w:rPr>
        <w:t xml:space="preserve">em Informática – Escola Técnica Dimensão – 2010 </w:t>
      </w:r>
    </w:p>
    <w:p w14:paraId="10DF2486" w14:textId="40736E5C" w:rsidR="00082653" w:rsidRPr="00086A76" w:rsidRDefault="00F1733A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 xml:space="preserve">Curso Básico em </w:t>
      </w:r>
      <w:r w:rsidR="005E12E6" w:rsidRPr="00086A76">
        <w:rPr>
          <w:rFonts w:ascii="Verdana" w:hAnsi="Verdana"/>
          <w:szCs w:val="24"/>
        </w:rPr>
        <w:t xml:space="preserve">Transporte para todos – SEST/SENAT – 2012 </w:t>
      </w:r>
    </w:p>
    <w:p w14:paraId="0728CD8B" w14:textId="77777777" w:rsidR="00BC7F25" w:rsidRPr="00086A76" w:rsidRDefault="00BC7F25" w:rsidP="001A39DA">
      <w:pPr>
        <w:pStyle w:val="Seo"/>
        <w:rPr>
          <w:rFonts w:ascii="Verdana" w:hAnsi="Verdana"/>
          <w:b/>
          <w:szCs w:val="24"/>
        </w:rPr>
      </w:pPr>
    </w:p>
    <w:p w14:paraId="5B88E9F1" w14:textId="77777777" w:rsidR="00FA3990" w:rsidRPr="00086A76" w:rsidRDefault="00F26226" w:rsidP="001A39DA">
      <w:pPr>
        <w:pStyle w:val="Seo"/>
        <w:rPr>
          <w:rFonts w:ascii="Verdana" w:hAnsi="Verdana"/>
          <w:b/>
          <w:szCs w:val="24"/>
        </w:rPr>
      </w:pPr>
      <w:r w:rsidRPr="00086A76">
        <w:rPr>
          <w:rFonts w:ascii="Verdana" w:hAnsi="Verdana"/>
          <w:b/>
          <w:szCs w:val="24"/>
        </w:rPr>
        <w:t>INFORMAÇÕES ADICIONAIS</w:t>
      </w:r>
    </w:p>
    <w:p w14:paraId="2E83A469" w14:textId="6A7A7F25" w:rsidR="00FA3990" w:rsidRPr="00086A76" w:rsidRDefault="00082653" w:rsidP="001A39DA">
      <w:pPr>
        <w:pStyle w:val="Seo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F68DD" wp14:editId="5016D68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160" r="9525" b="8890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CBBBB" id="AutoShape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" strokecolor="#943634" strokeweight="1pt">
                <w10:wrap anchorx="margin"/>
              </v:shape>
            </w:pict>
          </mc:Fallback>
        </mc:AlternateContent>
      </w:r>
    </w:p>
    <w:p w14:paraId="79F022DD" w14:textId="77777777" w:rsidR="009B26D9" w:rsidRPr="00086A76" w:rsidRDefault="009B26D9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  <w:szCs w:val="24"/>
        </w:rPr>
      </w:pPr>
      <w:r w:rsidRPr="00086A76">
        <w:rPr>
          <w:rFonts w:ascii="Verdana" w:hAnsi="Verdana"/>
          <w:b/>
          <w:szCs w:val="24"/>
        </w:rPr>
        <w:t>CATEGORIA A/D</w:t>
      </w:r>
    </w:p>
    <w:p w14:paraId="083EEF41" w14:textId="7DE5ACCC" w:rsidR="00D81FC2" w:rsidRPr="00086A76" w:rsidRDefault="004C7720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>Pontualidade</w:t>
      </w:r>
      <w:r w:rsidR="00C760EA" w:rsidRPr="00086A76">
        <w:rPr>
          <w:rFonts w:ascii="Verdana" w:hAnsi="Verdana"/>
          <w:szCs w:val="24"/>
        </w:rPr>
        <w:t>, r</w:t>
      </w:r>
      <w:r w:rsidRPr="00086A76">
        <w:rPr>
          <w:rFonts w:ascii="Verdana" w:hAnsi="Verdana"/>
          <w:szCs w:val="24"/>
        </w:rPr>
        <w:t>esponsabilidade</w:t>
      </w:r>
      <w:r w:rsidR="00C760EA" w:rsidRPr="00086A76">
        <w:rPr>
          <w:rFonts w:ascii="Verdana" w:hAnsi="Verdana"/>
          <w:szCs w:val="24"/>
        </w:rPr>
        <w:t xml:space="preserve"> e f</w:t>
      </w:r>
      <w:r w:rsidRPr="00086A76">
        <w:rPr>
          <w:rFonts w:ascii="Verdana" w:hAnsi="Verdana"/>
          <w:szCs w:val="24"/>
        </w:rPr>
        <w:t>acilidade de relacionamento</w:t>
      </w:r>
    </w:p>
    <w:p w14:paraId="06C32493" w14:textId="3F4D47F8" w:rsidR="004C7720" w:rsidRPr="00086A76" w:rsidRDefault="005E12E6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>Criativo</w:t>
      </w:r>
      <w:r w:rsidR="009B26D9" w:rsidRPr="00086A76">
        <w:rPr>
          <w:rFonts w:ascii="Verdana" w:hAnsi="Verdana"/>
          <w:szCs w:val="24"/>
        </w:rPr>
        <w:t xml:space="preserve"> e </w:t>
      </w:r>
      <w:r w:rsidRPr="00086A76">
        <w:rPr>
          <w:rFonts w:ascii="Verdana" w:hAnsi="Verdana"/>
          <w:szCs w:val="24"/>
        </w:rPr>
        <w:t>Inovador</w:t>
      </w:r>
    </w:p>
    <w:p w14:paraId="5421C62D" w14:textId="5D08F9C2" w:rsidR="005E12E6" w:rsidRPr="00086A76" w:rsidRDefault="004C7720" w:rsidP="001A39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szCs w:val="24"/>
        </w:rPr>
      </w:pPr>
      <w:r w:rsidRPr="00086A76">
        <w:rPr>
          <w:rFonts w:ascii="Verdana" w:hAnsi="Verdana"/>
          <w:szCs w:val="24"/>
        </w:rPr>
        <w:t>Fácil adaptação em novas funções e áreas de atuação</w:t>
      </w:r>
    </w:p>
    <w:sectPr w:rsidR="005E12E6" w:rsidRPr="00086A76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345A6" w14:textId="77777777" w:rsidR="004A4F41" w:rsidRDefault="004A4F41">
      <w:r>
        <w:separator/>
      </w:r>
    </w:p>
  </w:endnote>
  <w:endnote w:type="continuationSeparator" w:id="0">
    <w:p w14:paraId="3FA16EFF" w14:textId="77777777" w:rsidR="004A4F41" w:rsidRDefault="004A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A9A9E" w14:textId="77777777" w:rsidR="009C3B99" w:rsidRDefault="00F031F0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086A76">
      <w:rPr>
        <w:noProof/>
      </w:rPr>
      <w:t>2</w:t>
    </w:r>
    <w:r>
      <w:fldChar w:fldCharType="end"/>
    </w:r>
    <w:r w:rsidR="00082653">
      <w:rPr>
        <w:noProof/>
        <w:lang w:eastAsia="pt-BR"/>
      </w:rPr>
      <mc:AlternateContent>
        <mc:Choice Requires="wps">
          <w:drawing>
            <wp:inline distT="0" distB="0" distL="0" distR="0" wp14:anchorId="6CD7CBFB" wp14:editId="2DB93ABF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8949CCB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C668A" w14:textId="77777777" w:rsidR="004A4F41" w:rsidRDefault="004A4F41">
      <w:r>
        <w:separator/>
      </w:r>
    </w:p>
  </w:footnote>
  <w:footnote w:type="continuationSeparator" w:id="0">
    <w:p w14:paraId="2E044948" w14:textId="77777777" w:rsidR="004A4F41" w:rsidRDefault="004A4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742A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8265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3A2E73" wp14:editId="1814B105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7F4DB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AE546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8193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34529"/>
    <w:rsid w:val="000509CA"/>
    <w:rsid w:val="00082653"/>
    <w:rsid w:val="00086A76"/>
    <w:rsid w:val="000B0BE5"/>
    <w:rsid w:val="000D6C68"/>
    <w:rsid w:val="000E2812"/>
    <w:rsid w:val="000F082A"/>
    <w:rsid w:val="001638B8"/>
    <w:rsid w:val="00163F2A"/>
    <w:rsid w:val="001A39DA"/>
    <w:rsid w:val="001C0C44"/>
    <w:rsid w:val="002039BD"/>
    <w:rsid w:val="0027488F"/>
    <w:rsid w:val="002955AE"/>
    <w:rsid w:val="002B17B5"/>
    <w:rsid w:val="002B5F4F"/>
    <w:rsid w:val="002F523E"/>
    <w:rsid w:val="00310BF8"/>
    <w:rsid w:val="00331F92"/>
    <w:rsid w:val="003C578C"/>
    <w:rsid w:val="00441030"/>
    <w:rsid w:val="00445286"/>
    <w:rsid w:val="00447EBA"/>
    <w:rsid w:val="0048403F"/>
    <w:rsid w:val="004A4F41"/>
    <w:rsid w:val="004C7720"/>
    <w:rsid w:val="004F1E94"/>
    <w:rsid w:val="005657D9"/>
    <w:rsid w:val="005B5FD3"/>
    <w:rsid w:val="005E12E6"/>
    <w:rsid w:val="005E6BFC"/>
    <w:rsid w:val="00604B3C"/>
    <w:rsid w:val="00606D7E"/>
    <w:rsid w:val="00674546"/>
    <w:rsid w:val="00687145"/>
    <w:rsid w:val="006E56D9"/>
    <w:rsid w:val="006F28DC"/>
    <w:rsid w:val="00741D6E"/>
    <w:rsid w:val="00745748"/>
    <w:rsid w:val="00755472"/>
    <w:rsid w:val="0079290B"/>
    <w:rsid w:val="008732E4"/>
    <w:rsid w:val="00883704"/>
    <w:rsid w:val="00902188"/>
    <w:rsid w:val="009561DB"/>
    <w:rsid w:val="009967CD"/>
    <w:rsid w:val="009B26D9"/>
    <w:rsid w:val="009C3B99"/>
    <w:rsid w:val="009D4036"/>
    <w:rsid w:val="009F2917"/>
    <w:rsid w:val="00A17348"/>
    <w:rsid w:val="00A25CF8"/>
    <w:rsid w:val="00AE2F61"/>
    <w:rsid w:val="00B30D63"/>
    <w:rsid w:val="00B501EE"/>
    <w:rsid w:val="00B51C6E"/>
    <w:rsid w:val="00B62FD9"/>
    <w:rsid w:val="00B8197B"/>
    <w:rsid w:val="00B87F02"/>
    <w:rsid w:val="00BC7F25"/>
    <w:rsid w:val="00C40B40"/>
    <w:rsid w:val="00C71D9A"/>
    <w:rsid w:val="00C760EA"/>
    <w:rsid w:val="00CA42AC"/>
    <w:rsid w:val="00CA49B1"/>
    <w:rsid w:val="00CA643F"/>
    <w:rsid w:val="00CC21DB"/>
    <w:rsid w:val="00CC6BEE"/>
    <w:rsid w:val="00CE54BA"/>
    <w:rsid w:val="00D54AA6"/>
    <w:rsid w:val="00D81FC2"/>
    <w:rsid w:val="00DD5012"/>
    <w:rsid w:val="00E41D55"/>
    <w:rsid w:val="00EB3230"/>
    <w:rsid w:val="00F031F0"/>
    <w:rsid w:val="00F1733A"/>
    <w:rsid w:val="00F26226"/>
    <w:rsid w:val="00F918DA"/>
    <w:rsid w:val="00FA3990"/>
    <w:rsid w:val="00FE51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08F63471"/>
  <w15:docId w15:val="{80DCFE28-68AF-42D2-A635-A21E1847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styleId="NormalWeb">
    <w:name w:val="Normal (Web)"/>
    <w:basedOn w:val="Normal"/>
    <w:uiPriority w:val="99"/>
    <w:semiHidden/>
    <w:unhideWhenUsed/>
    <w:rsid w:val="00D54AA6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91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</dc:creator>
  <cp:lastModifiedBy>Adriano Patucci</cp:lastModifiedBy>
  <cp:revision>4</cp:revision>
  <cp:lastPrinted>2019-10-24T13:59:00Z</cp:lastPrinted>
  <dcterms:created xsi:type="dcterms:W3CDTF">2020-05-08T21:39:00Z</dcterms:created>
  <dcterms:modified xsi:type="dcterms:W3CDTF">2020-05-26T16:50:00Z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