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AA6939" w:rsidRDefault="00713250" w:rsidP="001638B8">
      <w:pPr>
        <w:rPr>
          <w:rFonts w:ascii="Verdana" w:hAnsi="Verdana"/>
          <w:b/>
          <w:sz w:val="28"/>
          <w:szCs w:val="28"/>
        </w:rPr>
      </w:pPr>
      <w:r w:rsidRPr="00713250">
        <w:rPr>
          <w:b/>
          <w:noProof/>
          <w:sz w:val="28"/>
          <w:szCs w:val="28"/>
          <w:lang w:eastAsia="pt-BR"/>
        </w:rPr>
        <w:pict>
          <v:group id="Group 146" o:spid="_x0000_s1026" style="position:absolute;margin-left:543.75pt;margin-top:45.2pt;width:44.05pt;height:737.25pt;z-index:251654144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">
            <v:rect id="Rectangle 147" o:spid="_x0000_s1027" style="position:absolute;left:9857;top:45;width:1512;height:161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" fillcolor="#a5a5a5" stroked="f" strokecolor="#bfb675">
              <v:fill color2="#777c84" rotate="t" angle="90" focus="100%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8" o:spid="_x0000_s1028" type="#_x0000_t32" style="position:absolute;left:9540;top:45;width:0;height:16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" strokecolor="#b9bec7" strokeweight="1pt"/>
            <v:shape id="AutoShape 149" o:spid="_x0000_s1029" type="#_x0000_t32" style="position:absolute;left:11536;top:68;width:0;height:161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" strokecolor="#777c84" strokeweight="2.25pt"/>
            <v:shape id="AutoShape 150" o:spid="_x0000_s1030" type="#_x0000_t32" style="position:absolute;left:9768;top:45;width:0;height:16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" strokecolor="#c8cace" strokeweight="4.5pt"/>
            <w10:wrap type="square" anchorx="page" anchory="page"/>
          </v:group>
        </w:pict>
      </w:r>
      <w:r w:rsidR="00EB4688" w:rsidRPr="00AA6939">
        <w:rPr>
          <w:rFonts w:ascii="Verdana" w:hAnsi="Verdana"/>
          <w:b/>
          <w:sz w:val="28"/>
          <w:szCs w:val="28"/>
        </w:rPr>
        <w:t>Paulo Benevides dos Santo</w:t>
      </w:r>
      <w:bookmarkStart w:id="0" w:name="_GoBack"/>
      <w:bookmarkEnd w:id="0"/>
      <w:r w:rsidR="00EB4688" w:rsidRPr="00AA6939">
        <w:rPr>
          <w:rFonts w:ascii="Verdana" w:hAnsi="Verdana"/>
          <w:b/>
          <w:sz w:val="28"/>
          <w:szCs w:val="28"/>
        </w:rPr>
        <w:t>s</w:t>
      </w:r>
    </w:p>
    <w:p w:rsidR="00BF3E86" w:rsidRDefault="001638B8" w:rsidP="00BF3E86">
      <w:pPr>
        <w:spacing w:after="0"/>
        <w:rPr>
          <w:rFonts w:ascii="Verdana" w:hAnsi="Verdana"/>
        </w:rPr>
      </w:pPr>
      <w:r w:rsidRPr="001638B8">
        <w:rPr>
          <w:rFonts w:ascii="Verdana" w:hAnsi="Verdana"/>
        </w:rPr>
        <w:t xml:space="preserve">Brasileiro, </w:t>
      </w:r>
      <w:r w:rsidR="00EB4688">
        <w:rPr>
          <w:rFonts w:ascii="Verdana" w:hAnsi="Verdana"/>
        </w:rPr>
        <w:t>casad</w:t>
      </w:r>
      <w:r w:rsidRPr="001638B8">
        <w:rPr>
          <w:rFonts w:ascii="Verdana" w:hAnsi="Verdana"/>
        </w:rPr>
        <w:t xml:space="preserve">o, </w:t>
      </w:r>
      <w:r w:rsidR="00EB4688">
        <w:rPr>
          <w:rFonts w:ascii="Verdana" w:hAnsi="Verdana"/>
        </w:rPr>
        <w:t xml:space="preserve">paulista, </w:t>
      </w:r>
      <w:r w:rsidR="0071535B">
        <w:rPr>
          <w:rFonts w:ascii="Verdana" w:hAnsi="Verdana"/>
        </w:rPr>
        <w:t>nascido em 10/11/54</w:t>
      </w:r>
      <w:r>
        <w:rPr>
          <w:rFonts w:ascii="Verdana" w:hAnsi="Verdana"/>
        </w:rPr>
        <w:br/>
      </w:r>
      <w:r w:rsidR="00EB4688">
        <w:rPr>
          <w:rFonts w:ascii="Verdana" w:hAnsi="Verdana"/>
        </w:rPr>
        <w:t>Jardim das Indústrias</w:t>
      </w:r>
      <w:r w:rsidR="00D95094">
        <w:rPr>
          <w:rFonts w:ascii="Verdana" w:hAnsi="Verdana"/>
        </w:rPr>
        <w:t xml:space="preserve"> –São </w:t>
      </w:r>
      <w:r w:rsidR="00EB4688">
        <w:rPr>
          <w:rFonts w:ascii="Verdana" w:hAnsi="Verdana"/>
        </w:rPr>
        <w:t>José dos Campos</w:t>
      </w:r>
      <w:r w:rsidRPr="001638B8">
        <w:rPr>
          <w:rFonts w:ascii="Verdana" w:hAnsi="Verdana"/>
        </w:rPr>
        <w:t xml:space="preserve"> – </w:t>
      </w:r>
      <w:r w:rsidR="00D95094">
        <w:rPr>
          <w:rFonts w:ascii="Verdana" w:hAnsi="Verdana"/>
        </w:rPr>
        <w:t>SP</w:t>
      </w:r>
      <w:r w:rsidR="00AC34C7">
        <w:rPr>
          <w:rFonts w:ascii="Verdana" w:hAnsi="Verdana"/>
        </w:rPr>
        <w:t xml:space="preserve"> - Brasil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>Telefone</w:t>
      </w:r>
      <w:r w:rsidR="00C24057">
        <w:rPr>
          <w:rFonts w:ascii="Verdana" w:hAnsi="Verdana"/>
        </w:rPr>
        <w:t>s</w:t>
      </w:r>
      <w:r w:rsidR="005B5FD3">
        <w:rPr>
          <w:rFonts w:ascii="Verdana" w:hAnsi="Verdana"/>
        </w:rPr>
        <w:t xml:space="preserve">: </w:t>
      </w:r>
      <w:r w:rsidR="00AC34C7">
        <w:rPr>
          <w:rFonts w:ascii="Verdana" w:hAnsi="Verdana"/>
        </w:rPr>
        <w:t xml:space="preserve">+ 55 </w:t>
      </w:r>
      <w:r w:rsidR="00D95094">
        <w:rPr>
          <w:rFonts w:ascii="Verdana" w:hAnsi="Verdana"/>
        </w:rPr>
        <w:t>1</w:t>
      </w:r>
      <w:r w:rsidR="00EB4688">
        <w:rPr>
          <w:rFonts w:ascii="Verdana" w:hAnsi="Verdana"/>
        </w:rPr>
        <w:t>239</w:t>
      </w:r>
      <w:r w:rsidR="00B67A4E">
        <w:rPr>
          <w:rFonts w:ascii="Verdana" w:hAnsi="Verdana"/>
        </w:rPr>
        <w:t>33-7912</w:t>
      </w:r>
      <w:r w:rsidR="00EB4688">
        <w:rPr>
          <w:rFonts w:ascii="Verdana" w:hAnsi="Verdana"/>
        </w:rPr>
        <w:t>/</w:t>
      </w:r>
      <w:r w:rsidR="00AC34C7">
        <w:rPr>
          <w:rFonts w:ascii="Verdana" w:hAnsi="Verdana"/>
        </w:rPr>
        <w:t xml:space="preserve"> +55 12 </w:t>
      </w:r>
      <w:r w:rsidR="007E7B04">
        <w:rPr>
          <w:rFonts w:ascii="Verdana" w:hAnsi="Verdana"/>
        </w:rPr>
        <w:t xml:space="preserve">99638-2082 (WhatsApp)     </w:t>
      </w:r>
    </w:p>
    <w:p w:rsidR="001638B8" w:rsidRPr="00367E94" w:rsidRDefault="005B5FD3" w:rsidP="00BF3E86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t>E-mail:</w:t>
      </w:r>
      <w:r w:rsidR="00B67A4E">
        <w:rPr>
          <w:rFonts w:ascii="Verdana" w:hAnsi="Verdana"/>
          <w:color w:val="000000"/>
        </w:rPr>
        <w:t>benevides.paulo</w:t>
      </w:r>
      <w:r w:rsidR="00EB4688" w:rsidRPr="0048158C">
        <w:rPr>
          <w:rFonts w:ascii="Verdana" w:hAnsi="Verdana"/>
          <w:color w:val="000000"/>
        </w:rPr>
        <w:t>@</w:t>
      </w:r>
      <w:r w:rsidR="00B67A4E">
        <w:rPr>
          <w:rFonts w:ascii="Verdana" w:hAnsi="Verdana"/>
          <w:color w:val="000000"/>
        </w:rPr>
        <w:t>gmail.com</w:t>
      </w:r>
      <w:r w:rsidR="001638B8" w:rsidRPr="001638B8">
        <w:rPr>
          <w:rFonts w:ascii="Verdana" w:hAnsi="Verdana"/>
        </w:rPr>
        <w:br/>
      </w:r>
      <w:r w:rsidR="007E7B04" w:rsidRPr="007E7B04">
        <w:rPr>
          <w:rFonts w:ascii="Verdana" w:hAnsi="Verdana"/>
        </w:rPr>
        <w:t>Skype: paulo.benevides1</w:t>
      </w:r>
    </w:p>
    <w:p w:rsidR="001638B8" w:rsidRPr="00EB4688" w:rsidRDefault="001638B8" w:rsidP="00EB4688">
      <w:pPr>
        <w:pStyle w:val="Seo"/>
        <w:rPr>
          <w:rFonts w:ascii="Verdana" w:hAnsi="Verdana"/>
          <w:b/>
        </w:rPr>
      </w:pPr>
      <w:r w:rsidRPr="00EB4688">
        <w:rPr>
          <w:rFonts w:ascii="Verdana" w:hAnsi="Verdana"/>
          <w:b/>
        </w:rPr>
        <w:t>objetivo</w:t>
      </w:r>
    </w:p>
    <w:p w:rsidR="001638B8" w:rsidRDefault="00713250" w:rsidP="00EB468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0" o:spid="_x0000_s1041" type="#_x0000_t32" style="position:absolute;margin-left:.3pt;margin-top:6.05pt;width:446.25pt;height:0;z-index:2516551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" strokecolor="#b9bec7" strokeweight="1pt">
            <w10:wrap anchorx="margin"/>
          </v:shape>
        </w:pict>
      </w:r>
    </w:p>
    <w:p w:rsidR="001638B8" w:rsidRPr="008333AC" w:rsidRDefault="00EB4688" w:rsidP="00EB4688">
      <w:pPr>
        <w:rPr>
          <w:rFonts w:ascii="Verdana" w:hAnsi="Verdana"/>
          <w:b/>
        </w:rPr>
      </w:pPr>
      <w:r w:rsidRPr="008333AC">
        <w:rPr>
          <w:rFonts w:ascii="Verdana" w:hAnsi="Verdana"/>
          <w:b/>
        </w:rPr>
        <w:t xml:space="preserve">Engenheiro de </w:t>
      </w:r>
      <w:r w:rsidR="00867905">
        <w:rPr>
          <w:rFonts w:ascii="Verdana" w:hAnsi="Verdana"/>
          <w:b/>
        </w:rPr>
        <w:t>SMS (Segurança, Meio Ambiente e Saúde)</w:t>
      </w:r>
    </w:p>
    <w:p w:rsidR="00D95094" w:rsidRPr="00EB4688" w:rsidRDefault="001638B8" w:rsidP="001638B8">
      <w:pPr>
        <w:pStyle w:val="Seo"/>
        <w:rPr>
          <w:rFonts w:ascii="Verdana" w:hAnsi="Verdana"/>
          <w:b/>
        </w:rPr>
      </w:pPr>
      <w:r w:rsidRPr="00EB4688">
        <w:rPr>
          <w:rFonts w:ascii="Verdana" w:hAnsi="Verdana"/>
          <w:b/>
        </w:rPr>
        <w:t>FORMAÇÃO</w:t>
      </w:r>
    </w:p>
    <w:p w:rsidR="001638B8" w:rsidRPr="002039BD" w:rsidRDefault="0071325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4" o:spid="_x0000_s1040" type="#_x0000_t32" style="position:absolute;margin-left:.3pt;margin-top:10.7pt;width:446.25pt;height:0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Q6A4mJQIAAD8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</w:p>
    <w:p w:rsidR="00AE77BA" w:rsidRPr="00EB4688" w:rsidRDefault="00AE77BA" w:rsidP="00AE77B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 w:rsidRPr="00EB4688">
        <w:rPr>
          <w:rFonts w:ascii="Verdana" w:hAnsi="Verdana"/>
        </w:rPr>
        <w:t xml:space="preserve">Graduado em </w:t>
      </w:r>
      <w:r w:rsidRPr="007E7B04">
        <w:rPr>
          <w:rFonts w:ascii="Verdana" w:hAnsi="Verdana"/>
          <w:b/>
        </w:rPr>
        <w:t xml:space="preserve">Engenharia de </w:t>
      </w:r>
      <w:r w:rsidR="0034355A">
        <w:rPr>
          <w:rFonts w:ascii="Verdana" w:hAnsi="Verdana"/>
          <w:b/>
        </w:rPr>
        <w:t xml:space="preserve">Produção: Modalidade </w:t>
      </w:r>
      <w:r w:rsidRPr="007E7B04">
        <w:rPr>
          <w:rFonts w:ascii="Verdana" w:hAnsi="Verdana"/>
          <w:b/>
        </w:rPr>
        <w:t>Minas</w:t>
      </w:r>
      <w:r w:rsidRPr="00EB4688">
        <w:rPr>
          <w:rFonts w:ascii="Verdana" w:hAnsi="Verdana"/>
        </w:rPr>
        <w:t>. UFPE, conclusão em 1980 (Recife-PE)</w:t>
      </w:r>
      <w:r w:rsidR="007E083C">
        <w:rPr>
          <w:rFonts w:ascii="Verdana" w:hAnsi="Verdana"/>
        </w:rPr>
        <w:t>;</w:t>
      </w:r>
    </w:p>
    <w:p w:rsidR="001638B8" w:rsidRDefault="00AE77BA" w:rsidP="00EB46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Especialização </w:t>
      </w:r>
      <w:r w:rsidR="001638B8">
        <w:rPr>
          <w:rFonts w:ascii="Verdana" w:hAnsi="Verdana"/>
        </w:rPr>
        <w:t xml:space="preserve">em </w:t>
      </w:r>
      <w:r w:rsidR="00EB4688" w:rsidRPr="007E7B04">
        <w:rPr>
          <w:rFonts w:ascii="Verdana" w:hAnsi="Verdana"/>
          <w:b/>
        </w:rPr>
        <w:t>Engenharia de Segurança do Trabalho</w:t>
      </w:r>
      <w:r w:rsidR="001638B8" w:rsidRPr="001638B8">
        <w:rPr>
          <w:rFonts w:ascii="Verdana" w:hAnsi="Verdana"/>
        </w:rPr>
        <w:t xml:space="preserve">. </w:t>
      </w:r>
      <w:r w:rsidR="00EB4688">
        <w:rPr>
          <w:rFonts w:ascii="Verdana" w:hAnsi="Verdana"/>
        </w:rPr>
        <w:t>UFPE/Fundacentro</w:t>
      </w:r>
      <w:r w:rsidR="001638B8" w:rsidRPr="001638B8">
        <w:rPr>
          <w:rFonts w:ascii="Verdana" w:hAnsi="Verdana"/>
        </w:rPr>
        <w:t xml:space="preserve">, conclusão em </w:t>
      </w:r>
      <w:r w:rsidR="00EB4688">
        <w:rPr>
          <w:rFonts w:ascii="Verdana" w:hAnsi="Verdana"/>
        </w:rPr>
        <w:t>1982 (Recife-PE);</w:t>
      </w:r>
    </w:p>
    <w:p w:rsidR="007E083C" w:rsidRDefault="007E083C" w:rsidP="00EB46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Aluno do curso de </w:t>
      </w:r>
      <w:r w:rsidRPr="007E083C">
        <w:rPr>
          <w:rFonts w:ascii="Verdana" w:hAnsi="Verdana"/>
          <w:b/>
        </w:rPr>
        <w:t>Licenciatura em Matemática</w:t>
      </w:r>
      <w:r>
        <w:rPr>
          <w:rFonts w:ascii="Verdana" w:hAnsi="Verdana"/>
        </w:rPr>
        <w:t xml:space="preserve"> na Uvivesp com previsão de conclusão em dez/2021 (São José dos Campos-SP);</w:t>
      </w:r>
    </w:p>
    <w:p w:rsidR="00EB4688" w:rsidRDefault="00AE77BA" w:rsidP="00EB46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>Especialização</w:t>
      </w:r>
      <w:r w:rsidR="00EB4688">
        <w:rPr>
          <w:rFonts w:ascii="Verdana" w:hAnsi="Verdana"/>
        </w:rPr>
        <w:t xml:space="preserve"> em </w:t>
      </w:r>
      <w:r w:rsidR="00EB4688" w:rsidRPr="007E7B04">
        <w:rPr>
          <w:rFonts w:ascii="Verdana" w:hAnsi="Verdana"/>
          <w:b/>
        </w:rPr>
        <w:t>Educação Ambiental e Estudos de Meio Ambiente</w:t>
      </w:r>
      <w:r w:rsidR="00EB4688" w:rsidRPr="001638B8">
        <w:rPr>
          <w:rFonts w:ascii="Verdana" w:hAnsi="Verdana"/>
        </w:rPr>
        <w:t xml:space="preserve">. </w:t>
      </w:r>
      <w:r w:rsidR="00EB4688">
        <w:rPr>
          <w:rFonts w:ascii="Verdana" w:hAnsi="Verdana"/>
        </w:rPr>
        <w:t>Fafipa/Enbrape</w:t>
      </w:r>
      <w:r w:rsidR="00EB4688" w:rsidRPr="001638B8">
        <w:rPr>
          <w:rFonts w:ascii="Verdana" w:hAnsi="Verdana"/>
        </w:rPr>
        <w:t xml:space="preserve">, conclusão em </w:t>
      </w:r>
      <w:r w:rsidR="00EB4688">
        <w:rPr>
          <w:rFonts w:ascii="Verdana" w:hAnsi="Verdana"/>
        </w:rPr>
        <w:t>2002 (Paranavaí–PR);</w:t>
      </w:r>
    </w:p>
    <w:p w:rsidR="00EB4688" w:rsidRDefault="00AE77BA" w:rsidP="00EB46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Especialização </w:t>
      </w:r>
      <w:r w:rsidR="00EB4688">
        <w:rPr>
          <w:rFonts w:ascii="Verdana" w:hAnsi="Verdana"/>
        </w:rPr>
        <w:t xml:space="preserve">em </w:t>
      </w:r>
      <w:r w:rsidR="00EB4688" w:rsidRPr="007E7B04">
        <w:rPr>
          <w:rFonts w:ascii="Verdana" w:hAnsi="Verdana"/>
          <w:b/>
        </w:rPr>
        <w:t>Gestão e Engenharia de Petróleo e Gás</w:t>
      </w:r>
      <w:r w:rsidR="00EB4688" w:rsidRPr="001638B8">
        <w:rPr>
          <w:rFonts w:ascii="Verdana" w:hAnsi="Verdana"/>
        </w:rPr>
        <w:t xml:space="preserve">. </w:t>
      </w:r>
      <w:r w:rsidR="00EB4688">
        <w:rPr>
          <w:rFonts w:ascii="Verdana" w:hAnsi="Verdana"/>
        </w:rPr>
        <w:t>INPG/IBEC</w:t>
      </w:r>
      <w:r w:rsidR="00EB4688" w:rsidRPr="001638B8">
        <w:rPr>
          <w:rFonts w:ascii="Verdana" w:hAnsi="Verdana"/>
        </w:rPr>
        <w:t xml:space="preserve">, conclusão em </w:t>
      </w:r>
      <w:r w:rsidR="00EB4688">
        <w:rPr>
          <w:rFonts w:ascii="Verdana" w:hAnsi="Verdana"/>
        </w:rPr>
        <w:t>2009 (São José dos Campos-SP);</w:t>
      </w:r>
    </w:p>
    <w:p w:rsidR="007E7B04" w:rsidRDefault="00AE77BA" w:rsidP="007E7B0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>Especialização</w:t>
      </w:r>
      <w:r w:rsidR="00EB4688" w:rsidRPr="00EB4688">
        <w:rPr>
          <w:rFonts w:ascii="Verdana" w:hAnsi="Verdana"/>
        </w:rPr>
        <w:t>em</w:t>
      </w:r>
      <w:r w:rsidR="00EB4688" w:rsidRPr="007E7B04">
        <w:rPr>
          <w:rFonts w:ascii="Verdana" w:hAnsi="Verdana"/>
          <w:b/>
        </w:rPr>
        <w:t>Gerenciamento de Projetos</w:t>
      </w:r>
      <w:r w:rsidR="00EB4688" w:rsidRPr="00EB4688">
        <w:rPr>
          <w:rFonts w:ascii="Verdana" w:hAnsi="Verdana"/>
        </w:rPr>
        <w:t xml:space="preserve">. </w:t>
      </w:r>
      <w:r w:rsidR="00EB4688">
        <w:rPr>
          <w:rFonts w:ascii="Verdana" w:hAnsi="Verdana"/>
        </w:rPr>
        <w:t>INPG/IBEC</w:t>
      </w:r>
      <w:r w:rsidR="00EB4688" w:rsidRPr="001638B8">
        <w:rPr>
          <w:rFonts w:ascii="Verdana" w:hAnsi="Verdana"/>
        </w:rPr>
        <w:t xml:space="preserve">, conclusão em </w:t>
      </w:r>
      <w:r w:rsidR="00EB4688">
        <w:rPr>
          <w:rFonts w:ascii="Verdana" w:hAnsi="Verdana"/>
        </w:rPr>
        <w:t>2010 (São José dos</w:t>
      </w:r>
      <w:r w:rsidR="007E7B04">
        <w:rPr>
          <w:rFonts w:ascii="Verdana" w:hAnsi="Verdana"/>
        </w:rPr>
        <w:t xml:space="preserve"> Campos-SP);</w:t>
      </w:r>
    </w:p>
    <w:p w:rsidR="009C45ED" w:rsidRDefault="009C45ED" w:rsidP="009C45E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Curso </w:t>
      </w:r>
      <w:r w:rsidRPr="009C45ED">
        <w:rPr>
          <w:rFonts w:ascii="Verdana" w:hAnsi="Verdana"/>
          <w:b/>
        </w:rPr>
        <w:t>Técnico de</w:t>
      </w:r>
      <w:r>
        <w:rPr>
          <w:rFonts w:ascii="Verdana" w:hAnsi="Verdana"/>
          <w:b/>
        </w:rPr>
        <w:t>Telecomunicações</w:t>
      </w:r>
      <w:r>
        <w:rPr>
          <w:rFonts w:ascii="Verdana" w:hAnsi="Verdana"/>
        </w:rPr>
        <w:t>. ETFPE, conclusão em 1972 (Recife-P</w:t>
      </w:r>
      <w:r w:rsidR="007E083C">
        <w:rPr>
          <w:rFonts w:ascii="Verdana" w:hAnsi="Verdana"/>
        </w:rPr>
        <w:t>E</w:t>
      </w:r>
      <w:r>
        <w:rPr>
          <w:rFonts w:ascii="Verdana" w:hAnsi="Verdana"/>
        </w:rPr>
        <w:t>)</w:t>
      </w:r>
      <w:r w:rsidR="007E083C">
        <w:rPr>
          <w:rFonts w:ascii="Verdana" w:hAnsi="Verdana"/>
        </w:rPr>
        <w:t>;</w:t>
      </w:r>
    </w:p>
    <w:p w:rsidR="007E7B04" w:rsidRDefault="007E7B04" w:rsidP="007E7B04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Curso de </w:t>
      </w:r>
      <w:r w:rsidRPr="007E7B04">
        <w:rPr>
          <w:rFonts w:ascii="Verdana" w:hAnsi="Verdana"/>
          <w:b/>
        </w:rPr>
        <w:t>Formação de Rigger</w:t>
      </w:r>
      <w:r>
        <w:rPr>
          <w:rFonts w:ascii="Verdana" w:hAnsi="Verdana"/>
        </w:rPr>
        <w:t xml:space="preserve">. 2R Serviços </w:t>
      </w:r>
      <w:r w:rsidR="0034355A">
        <w:rPr>
          <w:rFonts w:ascii="Verdana" w:hAnsi="Verdana"/>
        </w:rPr>
        <w:t>T</w:t>
      </w:r>
      <w:r>
        <w:rPr>
          <w:rFonts w:ascii="Verdana" w:hAnsi="Verdana"/>
        </w:rPr>
        <w:t>écnicos, conclusão em 2014 (Nampula - Moçambique - África).</w:t>
      </w:r>
    </w:p>
    <w:p w:rsidR="00B30D63" w:rsidRPr="00EB4688" w:rsidRDefault="00B30D63" w:rsidP="00B30D63">
      <w:pPr>
        <w:pStyle w:val="Seo"/>
        <w:rPr>
          <w:rFonts w:ascii="Verdana" w:hAnsi="Verdana"/>
          <w:b/>
        </w:rPr>
      </w:pPr>
      <w:r w:rsidRPr="00EB4688">
        <w:rPr>
          <w:rFonts w:ascii="Verdana" w:hAnsi="Verdana"/>
          <w:b/>
        </w:rPr>
        <w:t>EXPERIÊNCIA</w:t>
      </w:r>
      <w:r w:rsidR="0002401A" w:rsidRPr="00EB4688">
        <w:rPr>
          <w:rFonts w:ascii="Verdana" w:hAnsi="Verdana"/>
          <w:b/>
        </w:rPr>
        <w:t xml:space="preserve"> PROFISSIONAL</w:t>
      </w:r>
    </w:p>
    <w:p w:rsidR="00AE2DC0" w:rsidRDefault="00713250" w:rsidP="00AE2DC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5" o:spid="_x0000_s1039" type="#_x0000_t32" style="position:absolute;margin-left:.3pt;margin-top:10.7pt;width:446.25pt;height:0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nOvJQIAAD8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C8VnOvJQIAAD8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824AE7" w:rsidRPr="00824AE7" w:rsidRDefault="00824AE7" w:rsidP="00AC34C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AA6939">
        <w:rPr>
          <w:rFonts w:ascii="Verdana" w:hAnsi="Verdana"/>
          <w:b/>
          <w:sz w:val="18"/>
          <w:szCs w:val="18"/>
        </w:rPr>
        <w:t>20</w:t>
      </w:r>
      <w:r w:rsidR="00E605FA">
        <w:rPr>
          <w:rFonts w:ascii="Verdana" w:hAnsi="Verdana"/>
          <w:b/>
          <w:sz w:val="18"/>
          <w:szCs w:val="18"/>
        </w:rPr>
        <w:t>1</w:t>
      </w:r>
      <w:r>
        <w:rPr>
          <w:rFonts w:ascii="Verdana" w:hAnsi="Verdana"/>
          <w:b/>
          <w:sz w:val="18"/>
          <w:szCs w:val="18"/>
        </w:rPr>
        <w:t>9 até o presente – Sest Senat (Jacareí – SP)</w:t>
      </w:r>
    </w:p>
    <w:p w:rsidR="00824AE7" w:rsidRDefault="00824AE7" w:rsidP="00824AE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Cargo: Instrutor</w:t>
      </w:r>
    </w:p>
    <w:p w:rsidR="00824AE7" w:rsidRDefault="00824AE7" w:rsidP="00E605FA">
      <w:pPr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Atuação em treinamentos de Normas Regulamentadoras da Portaria 3214/78 (NR 11 – Equipamentos: Empilhadeira, Paleteira elétrica, Guindast</w:t>
      </w:r>
      <w:r w:rsidR="00E605FA">
        <w:rPr>
          <w:rFonts w:ascii="Verdana" w:hAnsi="Verdana"/>
        </w:rPr>
        <w:t>e Hidráulico Articulado e Guin</w:t>
      </w:r>
      <w:r w:rsidR="00EB3CB0">
        <w:rPr>
          <w:rFonts w:ascii="Verdana" w:hAnsi="Verdana"/>
        </w:rPr>
        <w:t>da</w:t>
      </w:r>
      <w:r>
        <w:rPr>
          <w:rFonts w:ascii="Verdana" w:hAnsi="Verdana"/>
        </w:rPr>
        <w:t xml:space="preserve">ste,  </w:t>
      </w:r>
      <w:r w:rsidR="00E605FA">
        <w:rPr>
          <w:rFonts w:ascii="Verdana" w:hAnsi="Verdana"/>
        </w:rPr>
        <w:t>Frentista,</w:t>
      </w:r>
      <w:r>
        <w:rPr>
          <w:rFonts w:ascii="Verdana" w:hAnsi="Verdana"/>
        </w:rPr>
        <w:t xml:space="preserve"> </w:t>
      </w:r>
      <w:r w:rsidR="00E605FA">
        <w:rPr>
          <w:rFonts w:ascii="Verdana" w:hAnsi="Verdana"/>
        </w:rPr>
        <w:t xml:space="preserve">NR 20  (Inflamáveis e Combustíveis), </w:t>
      </w:r>
      <w:r>
        <w:rPr>
          <w:rFonts w:ascii="Verdana" w:hAnsi="Verdana"/>
        </w:rPr>
        <w:t>33</w:t>
      </w:r>
      <w:r w:rsidR="00E605FA">
        <w:rPr>
          <w:rFonts w:ascii="Verdana" w:hAnsi="Verdana"/>
        </w:rPr>
        <w:t xml:space="preserve"> (Espaço Confinado)</w:t>
      </w:r>
      <w:r>
        <w:rPr>
          <w:rFonts w:ascii="Verdana" w:hAnsi="Verdana"/>
        </w:rPr>
        <w:t>,  e 35</w:t>
      </w:r>
      <w:r w:rsidR="00E605FA">
        <w:rPr>
          <w:rFonts w:ascii="Verdana" w:hAnsi="Verdana"/>
        </w:rPr>
        <w:t>(Trabalhos em Altura</w:t>
      </w:r>
      <w:r>
        <w:rPr>
          <w:rFonts w:ascii="Verdana" w:hAnsi="Verdana"/>
        </w:rPr>
        <w:t>)</w:t>
      </w:r>
      <w:r w:rsidR="00E605FA">
        <w:rPr>
          <w:rFonts w:ascii="Verdana" w:hAnsi="Verdana"/>
        </w:rPr>
        <w:t xml:space="preserve"> e jovens aprendizes;</w:t>
      </w:r>
    </w:p>
    <w:p w:rsidR="00AC34C7" w:rsidRDefault="00AC34C7" w:rsidP="00AC34C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AA6939">
        <w:rPr>
          <w:rFonts w:ascii="Verdana" w:hAnsi="Verdana"/>
          <w:b/>
          <w:sz w:val="18"/>
          <w:szCs w:val="18"/>
        </w:rPr>
        <w:t>2007-</w:t>
      </w:r>
      <w:r w:rsidR="00072F57" w:rsidRPr="00AA6939">
        <w:rPr>
          <w:rFonts w:ascii="Verdana" w:hAnsi="Verdana"/>
          <w:b/>
          <w:sz w:val="18"/>
          <w:szCs w:val="18"/>
        </w:rPr>
        <w:t>201</w:t>
      </w:r>
      <w:r w:rsidR="00784A85" w:rsidRPr="00AA6939">
        <w:rPr>
          <w:rFonts w:ascii="Verdana" w:hAnsi="Verdana"/>
          <w:b/>
          <w:sz w:val="18"/>
          <w:szCs w:val="18"/>
        </w:rPr>
        <w:t>8</w:t>
      </w:r>
      <w:r w:rsidRPr="00AA6939">
        <w:rPr>
          <w:rFonts w:ascii="Verdana" w:hAnsi="Verdana"/>
          <w:b/>
          <w:sz w:val="18"/>
          <w:szCs w:val="18"/>
        </w:rPr>
        <w:t>– Paradigma Ambiental Ltda (São José dos Campos - SP)</w:t>
      </w:r>
      <w:r w:rsidRPr="00AA6939">
        <w:rPr>
          <w:rFonts w:ascii="Verdana" w:hAnsi="Verdana"/>
          <w:b/>
          <w:sz w:val="18"/>
          <w:szCs w:val="18"/>
        </w:rPr>
        <w:br/>
      </w:r>
      <w:r>
        <w:rPr>
          <w:rFonts w:ascii="Verdana" w:hAnsi="Verdana"/>
        </w:rPr>
        <w:t xml:space="preserve">Cargo: Engenheiro de Minas e de Segurança do Trabalho </w:t>
      </w:r>
    </w:p>
    <w:p w:rsidR="00AC34C7" w:rsidRDefault="00AC34C7" w:rsidP="00AC34C7">
      <w:pPr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Atuação em várias empresas nas áreas de construção, montagem industrial, manutenção e operação, com acompanhamento da pesquisa, recuperação de áreas alteradas, fiscalização de trabalhos em barragens de rejeitos (prestação de serviços para diversas empresas: Vale, AngloAmerican, Seconci-SP, SQS Consultores Associados, DuPont)</w:t>
      </w:r>
      <w:r w:rsidR="00784A85">
        <w:rPr>
          <w:rFonts w:ascii="Verdana" w:hAnsi="Verdana"/>
        </w:rPr>
        <w:t>, atuação em treinamentos de Normas Regulamentadoras da Portaria 3214/78 (NR 10,11, 12,13, 33, 34 e 35)</w:t>
      </w:r>
      <w:r w:rsidR="009B5222">
        <w:rPr>
          <w:rFonts w:ascii="Verdana" w:hAnsi="Verdana"/>
        </w:rPr>
        <w:t>, rotulagem química conforme ABNT NBR 14725:14,</w:t>
      </w:r>
      <w:r w:rsidR="00784A85">
        <w:rPr>
          <w:rFonts w:ascii="Verdana" w:hAnsi="Verdana"/>
        </w:rPr>
        <w:t xml:space="preserve"> para várias empresas do Vale do Paraíba e São Paulo</w:t>
      </w:r>
      <w:r>
        <w:rPr>
          <w:rFonts w:ascii="Verdana" w:hAnsi="Verdana"/>
        </w:rPr>
        <w:t xml:space="preserve">; </w:t>
      </w:r>
    </w:p>
    <w:p w:rsidR="00272C79" w:rsidRDefault="007E7B04" w:rsidP="00272C7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AA6939">
        <w:rPr>
          <w:rFonts w:ascii="Verdana" w:hAnsi="Verdana"/>
          <w:b/>
          <w:sz w:val="18"/>
          <w:szCs w:val="18"/>
        </w:rPr>
        <w:t xml:space="preserve">2014 - 2015 </w:t>
      </w:r>
      <w:r w:rsidR="00272C79" w:rsidRPr="00AA6939">
        <w:rPr>
          <w:rFonts w:ascii="Verdana" w:hAnsi="Verdana"/>
          <w:b/>
          <w:sz w:val="18"/>
          <w:szCs w:val="18"/>
        </w:rPr>
        <w:t xml:space="preserve">– Consórcio BV2R (Moçambique – África) </w:t>
      </w:r>
      <w:r w:rsidR="00272C79" w:rsidRPr="00AA6939">
        <w:rPr>
          <w:rFonts w:ascii="Verdana" w:hAnsi="Verdana"/>
          <w:b/>
          <w:sz w:val="18"/>
          <w:szCs w:val="18"/>
        </w:rPr>
        <w:br/>
      </w:r>
      <w:r w:rsidR="00272C79">
        <w:rPr>
          <w:rFonts w:ascii="Verdana" w:hAnsi="Verdana"/>
        </w:rPr>
        <w:t xml:space="preserve">Cargo: Engenheiro de </w:t>
      </w:r>
      <w:r w:rsidR="00867905">
        <w:rPr>
          <w:rFonts w:ascii="Verdana" w:hAnsi="Verdana"/>
        </w:rPr>
        <w:t>SMS</w:t>
      </w:r>
      <w:r w:rsidR="00272C79">
        <w:rPr>
          <w:rFonts w:ascii="Verdana" w:hAnsi="Verdana"/>
        </w:rPr>
        <w:t>;</w:t>
      </w:r>
    </w:p>
    <w:p w:rsidR="006950DE" w:rsidRDefault="006950DE" w:rsidP="006950DE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Atuação em apoio à sistemas de gestão de segurança</w:t>
      </w:r>
      <w:r w:rsidR="00867905">
        <w:rPr>
          <w:rFonts w:ascii="Verdana" w:hAnsi="Verdana"/>
        </w:rPr>
        <w:t>, meio ambiente</w:t>
      </w:r>
      <w:r>
        <w:rPr>
          <w:rFonts w:ascii="Verdana" w:hAnsi="Verdana"/>
        </w:rPr>
        <w:t xml:space="preserve"> e saúde ocupacional, com atuação em fiscalização e suporte para equipe no Corredor Nacala em Moçambique – África(Projeto da Vale na revitalização da ferrovia Tete a Nacala Porto), com engenheiros de segurança do trabalho</w:t>
      </w:r>
      <w:r w:rsidR="00867905">
        <w:rPr>
          <w:rFonts w:ascii="Verdana" w:hAnsi="Verdana"/>
        </w:rPr>
        <w:t>,</w:t>
      </w:r>
      <w:r>
        <w:rPr>
          <w:rFonts w:ascii="Verdana" w:hAnsi="Verdana"/>
        </w:rPr>
        <w:t xml:space="preserve"> técnicos de </w:t>
      </w:r>
      <w:r w:rsidR="00867905">
        <w:rPr>
          <w:rFonts w:ascii="Verdana" w:hAnsi="Verdana"/>
        </w:rPr>
        <w:t xml:space="preserve">meio ambiente e de </w:t>
      </w:r>
      <w:r>
        <w:rPr>
          <w:rFonts w:ascii="Verdana" w:hAnsi="Verdana"/>
        </w:rPr>
        <w:t xml:space="preserve">segurança do trabalho(30 profissionais); </w:t>
      </w:r>
    </w:p>
    <w:p w:rsidR="00B30D63" w:rsidRDefault="00EB4688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AA6939">
        <w:rPr>
          <w:rFonts w:ascii="Verdana" w:hAnsi="Verdana"/>
          <w:b/>
          <w:sz w:val="18"/>
          <w:szCs w:val="18"/>
        </w:rPr>
        <w:lastRenderedPageBreak/>
        <w:t>2005-2007 – Fundação Vanzolini</w:t>
      </w:r>
      <w:r w:rsidR="00AE2DC0" w:rsidRPr="00AA6939">
        <w:rPr>
          <w:rFonts w:ascii="Verdana" w:hAnsi="Verdana"/>
          <w:b/>
          <w:sz w:val="18"/>
          <w:szCs w:val="18"/>
        </w:rPr>
        <w:t xml:space="preserve"> (São Paulo- SP)</w:t>
      </w:r>
      <w:r w:rsidRPr="00AA6939">
        <w:rPr>
          <w:rFonts w:ascii="Verdana" w:hAnsi="Verdana"/>
          <w:b/>
          <w:sz w:val="18"/>
          <w:szCs w:val="18"/>
        </w:rPr>
        <w:br/>
      </w:r>
      <w:r>
        <w:rPr>
          <w:rFonts w:ascii="Verdana" w:hAnsi="Verdana"/>
        </w:rPr>
        <w:t>Cargo: Auditor de Sistemas de Gestão em SMS</w:t>
      </w:r>
      <w:r w:rsidR="00837122">
        <w:rPr>
          <w:rFonts w:ascii="Verdana" w:hAnsi="Verdana"/>
        </w:rPr>
        <w:t>;</w:t>
      </w:r>
    </w:p>
    <w:p w:rsidR="00AE77BA" w:rsidRDefault="00AE77BA" w:rsidP="00AE77BA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Atuação em avaliação no critério de SMS (Segurança e Saúde Ocupacional e Meio Ambiente) no Progefe, em empresas fornecedoras de serviços para a Petrobras pelo Brasil;</w:t>
      </w:r>
    </w:p>
    <w:p w:rsidR="005657D9" w:rsidRDefault="00EB4688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AA6939">
        <w:rPr>
          <w:rFonts w:ascii="Verdana" w:hAnsi="Verdana"/>
          <w:b/>
          <w:sz w:val="18"/>
          <w:szCs w:val="18"/>
        </w:rPr>
        <w:t>1995</w:t>
      </w:r>
      <w:r w:rsidR="00D95094" w:rsidRPr="00AA6939">
        <w:rPr>
          <w:rFonts w:ascii="Verdana" w:hAnsi="Verdana"/>
          <w:b/>
          <w:sz w:val="18"/>
          <w:szCs w:val="18"/>
        </w:rPr>
        <w:t>-200</w:t>
      </w:r>
      <w:r w:rsidR="000F531E" w:rsidRPr="00AA6939">
        <w:rPr>
          <w:rFonts w:ascii="Verdana" w:hAnsi="Verdana"/>
          <w:b/>
          <w:sz w:val="18"/>
          <w:szCs w:val="18"/>
        </w:rPr>
        <w:t>5</w:t>
      </w:r>
      <w:r w:rsidR="00D95094" w:rsidRPr="00AA6939">
        <w:rPr>
          <w:rFonts w:ascii="Verdana" w:hAnsi="Verdana"/>
          <w:b/>
          <w:sz w:val="18"/>
          <w:szCs w:val="18"/>
        </w:rPr>
        <w:t xml:space="preserve"> – </w:t>
      </w:r>
      <w:r w:rsidRPr="00AA6939">
        <w:rPr>
          <w:rFonts w:ascii="Verdana" w:hAnsi="Verdana"/>
          <w:b/>
          <w:sz w:val="18"/>
          <w:szCs w:val="18"/>
        </w:rPr>
        <w:t>Techint Engenharia</w:t>
      </w:r>
      <w:r w:rsidR="00AE2DC0" w:rsidRPr="00AA6939">
        <w:rPr>
          <w:rFonts w:ascii="Verdana" w:hAnsi="Verdana"/>
          <w:b/>
          <w:sz w:val="18"/>
          <w:szCs w:val="18"/>
        </w:rPr>
        <w:t xml:space="preserve"> (São Paulo - SP e Estados da BA e GO)</w:t>
      </w:r>
      <w:r w:rsidR="005657D9" w:rsidRPr="00AA6939">
        <w:rPr>
          <w:rFonts w:ascii="Verdana" w:hAnsi="Verdana"/>
          <w:b/>
          <w:sz w:val="18"/>
          <w:szCs w:val="18"/>
        </w:rPr>
        <w:br/>
      </w:r>
      <w:r w:rsidR="005657D9">
        <w:rPr>
          <w:rFonts w:ascii="Verdana" w:hAnsi="Verdana"/>
        </w:rPr>
        <w:t xml:space="preserve">Cargo: </w:t>
      </w:r>
      <w:r>
        <w:rPr>
          <w:rFonts w:ascii="Verdana" w:hAnsi="Verdana"/>
        </w:rPr>
        <w:t>Engenheiro de Segurança do Trabalho</w:t>
      </w:r>
      <w:r w:rsidR="00837122">
        <w:rPr>
          <w:rFonts w:ascii="Verdana" w:hAnsi="Verdana"/>
        </w:rPr>
        <w:t>;</w:t>
      </w:r>
    </w:p>
    <w:p w:rsidR="00AE77BA" w:rsidRDefault="00AE77BA" w:rsidP="00AE77BA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Atuação na área de segurança do trabalho e meio ambiente com inspeções, auditorias, elaboração de procedimentos e normas para a prevenção de acidentes do trabalho e ambientais, apoio à sistemas de gestão de qualidade, segurança e saúde ocupacional, e meio ambiente</w:t>
      </w:r>
      <w:r w:rsidR="00840BCD">
        <w:rPr>
          <w:rFonts w:ascii="Verdana" w:hAnsi="Verdana"/>
        </w:rPr>
        <w:t>(áreas de hidrelétricas, refinarias de petróleo e gás, gasodutos, terminais aquaviários, construção civil pesada e celulose)</w:t>
      </w:r>
      <w:r>
        <w:rPr>
          <w:rFonts w:ascii="Verdana" w:hAnsi="Verdana"/>
        </w:rPr>
        <w:t xml:space="preserve">; </w:t>
      </w:r>
    </w:p>
    <w:p w:rsidR="00243125" w:rsidRDefault="00243125" w:rsidP="00243125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AA6939">
        <w:rPr>
          <w:rFonts w:ascii="Verdana" w:hAnsi="Verdana"/>
          <w:b/>
          <w:sz w:val="18"/>
          <w:szCs w:val="18"/>
        </w:rPr>
        <w:t>1999-2003 – Colégio Técnico José Pardini (Rosana - SP)</w:t>
      </w:r>
      <w:r w:rsidRPr="00AA6939">
        <w:rPr>
          <w:rFonts w:ascii="Verdana" w:hAnsi="Verdana"/>
          <w:b/>
          <w:sz w:val="18"/>
          <w:szCs w:val="18"/>
        </w:rPr>
        <w:br/>
      </w:r>
      <w:r>
        <w:rPr>
          <w:rFonts w:ascii="Verdana" w:hAnsi="Verdana"/>
        </w:rPr>
        <w:t>Cargo: Professor e coordenador de curso técnico de segurança do trabalho;</w:t>
      </w:r>
    </w:p>
    <w:p w:rsidR="00243125" w:rsidRDefault="00243125" w:rsidP="0024312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Atuação na área de treinamento de segurança do trabalho e meio ambiente para alunos de curso médio, disciplinas de segurança do trabalho, higiene ocupacional e métodos de ensino; </w:t>
      </w:r>
    </w:p>
    <w:p w:rsidR="005657D9" w:rsidRDefault="00EB4688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AA6939">
        <w:rPr>
          <w:rFonts w:ascii="Verdana" w:hAnsi="Verdana"/>
          <w:b/>
          <w:sz w:val="18"/>
          <w:szCs w:val="18"/>
        </w:rPr>
        <w:t>1989–1995 - CVRD</w:t>
      </w:r>
      <w:r w:rsidR="00AE2DC0" w:rsidRPr="00AA6939">
        <w:rPr>
          <w:rFonts w:ascii="Verdana" w:hAnsi="Verdana"/>
          <w:b/>
          <w:sz w:val="18"/>
          <w:szCs w:val="18"/>
        </w:rPr>
        <w:t xml:space="preserve"> (Carajás - PA)</w:t>
      </w:r>
      <w:r w:rsidR="005657D9" w:rsidRPr="00AA6939">
        <w:rPr>
          <w:rFonts w:ascii="Verdana" w:hAnsi="Verdana"/>
          <w:b/>
          <w:sz w:val="18"/>
          <w:szCs w:val="18"/>
        </w:rPr>
        <w:br/>
      </w:r>
      <w:r>
        <w:rPr>
          <w:rFonts w:ascii="Verdana" w:hAnsi="Verdana"/>
        </w:rPr>
        <w:t>Cargo: Engenh</w:t>
      </w:r>
      <w:r w:rsidR="00837122">
        <w:rPr>
          <w:rFonts w:ascii="Verdana" w:hAnsi="Verdana"/>
        </w:rPr>
        <w:t>eiro</w:t>
      </w:r>
      <w:r w:rsidRPr="001638B8">
        <w:rPr>
          <w:rFonts w:ascii="Verdana" w:hAnsi="Verdana"/>
        </w:rPr>
        <w:t xml:space="preserve"> de </w:t>
      </w:r>
      <w:r>
        <w:rPr>
          <w:rFonts w:ascii="Verdana" w:hAnsi="Verdana"/>
        </w:rPr>
        <w:t>Minas</w:t>
      </w:r>
      <w:r w:rsidR="00837122">
        <w:rPr>
          <w:rFonts w:ascii="Verdana" w:hAnsi="Verdana"/>
        </w:rPr>
        <w:t>.</w:t>
      </w:r>
    </w:p>
    <w:p w:rsidR="00AE77BA" w:rsidRDefault="00AE77BA" w:rsidP="00AE77BA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Atuação na área de mineração de ouro em área remota na Amazônia Brasileira, com apoio à superintendência de metais nobres, em produção, detonação, carregamento, transporte e beneficiamento de minério, </w:t>
      </w:r>
      <w:r w:rsidR="0034355A">
        <w:rPr>
          <w:rFonts w:ascii="Verdana" w:hAnsi="Verdana"/>
        </w:rPr>
        <w:t xml:space="preserve">recuperação de áreas alteradas </w:t>
      </w:r>
      <w:r>
        <w:rPr>
          <w:rFonts w:ascii="Verdana" w:hAnsi="Verdana"/>
        </w:rPr>
        <w:t>com elaboração de programa</w:t>
      </w:r>
      <w:r w:rsidR="0034355A">
        <w:rPr>
          <w:rFonts w:ascii="Verdana" w:hAnsi="Verdana"/>
        </w:rPr>
        <w:t>s do PRAD (Plano de Recuperação de Áreas Degradadas)</w:t>
      </w:r>
      <w:r>
        <w:rPr>
          <w:rFonts w:ascii="Verdana" w:hAnsi="Verdana"/>
        </w:rPr>
        <w:t xml:space="preserve">, apoio administrativo, liderança de técnicos de mineração, geólogos, e administrativos, acompanhamento de contratos de terceirizadas em serviços de mineração tais como pesquisa geológica, produção e administração envolvendo segurança patrimonial, refeitórios, alojamentos e almoxarifados; </w:t>
      </w:r>
    </w:p>
    <w:p w:rsidR="00D95094" w:rsidRPr="00AA6939" w:rsidRDefault="00D95094" w:rsidP="00D95094">
      <w:pPr>
        <w:pStyle w:val="Seo"/>
        <w:rPr>
          <w:rFonts w:ascii="Verdana" w:hAnsi="Verdana"/>
          <w:b/>
          <w:sz w:val="18"/>
          <w:szCs w:val="18"/>
        </w:rPr>
      </w:pPr>
      <w:r w:rsidRPr="00AA6939">
        <w:rPr>
          <w:rFonts w:ascii="Verdana" w:hAnsi="Verdana"/>
          <w:b/>
          <w:sz w:val="18"/>
          <w:szCs w:val="18"/>
        </w:rPr>
        <w:t>qualificações</w:t>
      </w:r>
    </w:p>
    <w:p w:rsidR="00D95094" w:rsidRPr="002039BD" w:rsidRDefault="00713250" w:rsidP="00D95094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9" o:spid="_x0000_s1038" type="#_x0000_t32" style="position:absolute;margin-left:.3pt;margin-top:10.7pt;width:446.25pt;height:0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5WJQIAAD8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ByFh5WJQIAAD8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  <w:r w:rsidR="00D95094">
        <w:rPr>
          <w:rFonts w:ascii="Verdana" w:hAnsi="Verdana"/>
        </w:rPr>
        <w:br/>
      </w:r>
    </w:p>
    <w:p w:rsidR="005337D3" w:rsidRDefault="00C15C2E" w:rsidP="00EB46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>Auditor líder em ABNT NBR ISO 9001(Gestão da Qualidade)/ 14001(Gestão do Meio Ambiente) e OHSAS 18001(Gestão de Segurança e Saúde Ocupacional), com várias auditorias de 1</w:t>
      </w:r>
      <w:r w:rsidRPr="00C15C2E">
        <w:rPr>
          <w:rFonts w:ascii="Verdana" w:hAnsi="Verdana"/>
          <w:vertAlign w:val="superscript"/>
        </w:rPr>
        <w:t>a</w:t>
      </w:r>
      <w:r>
        <w:rPr>
          <w:rFonts w:ascii="Verdana" w:hAnsi="Verdana"/>
        </w:rPr>
        <w:t>, 2</w:t>
      </w:r>
      <w:r>
        <w:rPr>
          <w:rFonts w:ascii="Verdana" w:hAnsi="Verdana"/>
          <w:vertAlign w:val="superscript"/>
        </w:rPr>
        <w:t xml:space="preserve">a </w:t>
      </w:r>
      <w:r>
        <w:rPr>
          <w:rFonts w:ascii="Verdana" w:hAnsi="Verdana"/>
        </w:rPr>
        <w:t>e 3</w:t>
      </w:r>
      <w:r w:rsidRPr="00C15C2E">
        <w:rPr>
          <w:rFonts w:ascii="Verdana" w:hAnsi="Verdana"/>
          <w:vertAlign w:val="superscript"/>
        </w:rPr>
        <w:t>a</w:t>
      </w:r>
      <w:r>
        <w:rPr>
          <w:rFonts w:ascii="Verdana" w:hAnsi="Verdana"/>
        </w:rPr>
        <w:t xml:space="preserve"> Parte, em empresas nacionais e multinacionais no Brasil</w:t>
      </w:r>
      <w:r w:rsidR="005337D3">
        <w:rPr>
          <w:rFonts w:ascii="Verdana" w:hAnsi="Verdana"/>
        </w:rPr>
        <w:t xml:space="preserve">; </w:t>
      </w:r>
    </w:p>
    <w:p w:rsidR="00D95094" w:rsidRDefault="00EB4688" w:rsidP="00EB46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>Inspeções com vista a preservação da integridade dos trabalhadores</w:t>
      </w:r>
      <w:r w:rsidR="00951A2C">
        <w:rPr>
          <w:rFonts w:ascii="Verdana" w:hAnsi="Verdana"/>
        </w:rPr>
        <w:t xml:space="preserve"> e instalações</w:t>
      </w:r>
      <w:r>
        <w:rPr>
          <w:rFonts w:ascii="Verdana" w:hAnsi="Verdana"/>
        </w:rPr>
        <w:t>;</w:t>
      </w:r>
    </w:p>
    <w:p w:rsidR="00D95094" w:rsidRDefault="00EB4688" w:rsidP="00EB46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>Elaboração de documentação para sistemas de gestão certificados em ABNT NBR ISO 9001/14001</w:t>
      </w:r>
      <w:r w:rsidR="00951A2C">
        <w:rPr>
          <w:rFonts w:ascii="Verdana" w:hAnsi="Verdana"/>
        </w:rPr>
        <w:t>(Qualidade e Meio Ambiente)</w:t>
      </w:r>
      <w:r>
        <w:rPr>
          <w:rFonts w:ascii="Verdana" w:hAnsi="Verdana"/>
        </w:rPr>
        <w:t xml:space="preserve"> e BS OHSAS 18001</w:t>
      </w:r>
      <w:r w:rsidR="00951A2C">
        <w:rPr>
          <w:rFonts w:ascii="Verdana" w:hAnsi="Verdana"/>
        </w:rPr>
        <w:t>(Segurança e Saúde Ocupacional)</w:t>
      </w:r>
      <w:r>
        <w:rPr>
          <w:rFonts w:ascii="Verdana" w:hAnsi="Verdana"/>
        </w:rPr>
        <w:t>;</w:t>
      </w:r>
    </w:p>
    <w:p w:rsidR="00AE77BA" w:rsidRDefault="00AE77BA" w:rsidP="00EB46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>Habilidade em treinamentos de pessoal operacional, administrativo e alta gerência em assuntos motivacionais, de segurança e saúde ocupacional, meio ambiente e responsabilidade social, bem como professor e coordenador de curso técnico de segurança do trabalho;</w:t>
      </w:r>
    </w:p>
    <w:p w:rsidR="00D95094" w:rsidRDefault="00D95094" w:rsidP="00EB46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Controle de </w:t>
      </w:r>
      <w:r w:rsidR="00EB4688">
        <w:rPr>
          <w:rFonts w:ascii="Verdana" w:hAnsi="Verdana"/>
        </w:rPr>
        <w:t xml:space="preserve">pessoal e liderança na área de </w:t>
      </w:r>
      <w:r w:rsidR="00AE77BA">
        <w:rPr>
          <w:rFonts w:ascii="Verdana" w:hAnsi="Verdana"/>
        </w:rPr>
        <w:t>produção</w:t>
      </w:r>
      <w:r w:rsidR="00951A2C">
        <w:rPr>
          <w:rFonts w:ascii="Verdana" w:hAnsi="Verdana"/>
        </w:rPr>
        <w:t xml:space="preserve"> e </w:t>
      </w:r>
      <w:r w:rsidR="00AE77BA">
        <w:rPr>
          <w:rFonts w:ascii="Verdana" w:hAnsi="Verdana"/>
        </w:rPr>
        <w:t>de SMS</w:t>
      </w:r>
      <w:r w:rsidR="00951A2C">
        <w:rPr>
          <w:rFonts w:ascii="Verdana" w:hAnsi="Verdana"/>
        </w:rPr>
        <w:t>(Segurança, Meio Ambiente e Saúde)</w:t>
      </w:r>
      <w:r w:rsidR="00AE77BA">
        <w:rPr>
          <w:rFonts w:ascii="Verdana" w:hAnsi="Verdana"/>
        </w:rPr>
        <w:t>.</w:t>
      </w:r>
    </w:p>
    <w:p w:rsidR="008333AC" w:rsidRPr="00AA6939" w:rsidRDefault="00713250" w:rsidP="008333AC">
      <w:pPr>
        <w:pStyle w:val="Seo"/>
        <w:rPr>
          <w:rFonts w:ascii="Verdana" w:hAnsi="Verdana"/>
          <w:b/>
          <w:sz w:val="18"/>
          <w:szCs w:val="18"/>
        </w:rPr>
      </w:pPr>
      <w:r w:rsidRPr="00713250">
        <w:rPr>
          <w:rFonts w:ascii="Verdana" w:hAnsi="Verdana"/>
          <w:lang w:eastAsia="pt-BR"/>
        </w:rPr>
        <w:pict>
          <v:shape id="AutoShape 166" o:spid="_x0000_s1037" type="#_x0000_t32" style="position:absolute;margin-left:.3pt;margin-top:10.7pt;width:446.25pt;height:0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SgJQIAAD8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ASruSgJQIAAD8EAAAOAAAAAAAAAAAAAAAAAC4CAABkcnMvZTJvRG9jLnht&#10;bFBLAQItABQABgAIAAAAIQCzSzRH2wAAAAYBAAAPAAAAAAAAAAAAAAAAAH8EAABkcnMvZG93bnJl&#10;di54bWxQSwUGAAAAAAQABADzAAAAhwUAAAAA&#10;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  <w:r w:rsidR="008333AC" w:rsidRPr="00AA6939">
        <w:rPr>
          <w:rFonts w:ascii="Verdana" w:hAnsi="Verdana"/>
          <w:b/>
          <w:sz w:val="18"/>
          <w:szCs w:val="18"/>
        </w:rPr>
        <w:t xml:space="preserve">Cursos </w:t>
      </w:r>
      <w:r w:rsidR="005E6FC1" w:rsidRPr="00AA6939">
        <w:rPr>
          <w:rFonts w:ascii="Verdana" w:hAnsi="Verdana"/>
          <w:b/>
          <w:sz w:val="18"/>
          <w:szCs w:val="18"/>
        </w:rPr>
        <w:t xml:space="preserve">E ATIVIDADES </w:t>
      </w:r>
      <w:r w:rsidR="008333AC" w:rsidRPr="00AA6939">
        <w:rPr>
          <w:rFonts w:ascii="Verdana" w:hAnsi="Verdana"/>
          <w:b/>
          <w:sz w:val="18"/>
          <w:szCs w:val="18"/>
        </w:rPr>
        <w:t>EXTRACURRICULARES</w: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B30D63" w:rsidRDefault="00B30D63" w:rsidP="00EB468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Inglês – </w:t>
      </w:r>
      <w:r w:rsidR="00AE32DA">
        <w:rPr>
          <w:rFonts w:ascii="Verdana" w:hAnsi="Verdana"/>
        </w:rPr>
        <w:t>Avançado</w:t>
      </w:r>
      <w:r>
        <w:rPr>
          <w:rFonts w:ascii="Verdana" w:hAnsi="Verdana"/>
        </w:rPr>
        <w:t xml:space="preserve"> (</w:t>
      </w:r>
      <w:r w:rsidR="00EB4688">
        <w:rPr>
          <w:rFonts w:ascii="Verdana" w:hAnsi="Verdana"/>
        </w:rPr>
        <w:t>CCAA</w:t>
      </w:r>
      <w:r>
        <w:rPr>
          <w:rFonts w:ascii="Verdana" w:hAnsi="Verdana"/>
        </w:rPr>
        <w:t xml:space="preserve">, conclusão em </w:t>
      </w:r>
      <w:r w:rsidR="00EB4688">
        <w:rPr>
          <w:rFonts w:ascii="Verdana" w:hAnsi="Verdana"/>
        </w:rPr>
        <w:t>1992</w:t>
      </w:r>
      <w:r>
        <w:rPr>
          <w:rFonts w:ascii="Verdana" w:hAnsi="Verdana"/>
        </w:rPr>
        <w:t>)</w:t>
      </w:r>
      <w:r w:rsidR="0084001E">
        <w:rPr>
          <w:rFonts w:ascii="Verdana" w:hAnsi="Verdana"/>
        </w:rPr>
        <w:t>;</w:t>
      </w:r>
    </w:p>
    <w:p w:rsidR="00B30D63" w:rsidRDefault="00713250" w:rsidP="00C57B0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pict>
          <v:group id="Group 170" o:spid="_x0000_s1032" style="position:absolute;left:0;text-align:left;margin-left:546pt;margin-top:56.35pt;width:44.05pt;height:737.25pt;z-index:251661312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">
            <v:rect id="Rectangle 171" o:spid="_x0000_s1036" style="position:absolute;left:9857;top:45;width:1512;height:161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" fillcolor="#a5a5a5" stroked="f" strokecolor="#bfb675">
              <v:fill color2="#777c84" rotate="t" angle="90" focus="100%" type="gradient"/>
            </v:rect>
            <v:shape id="AutoShape 172" o:spid="_x0000_s1035" type="#_x0000_t32" style="position:absolute;left:9540;top:45;width:0;height:16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" strokecolor="#b9bec7" strokeweight="1pt"/>
            <v:shape id="AutoShape 173" o:spid="_x0000_s1034" type="#_x0000_t32" style="position:absolute;left:11536;top:68;width:0;height:161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" strokecolor="#777c84" strokeweight="2.25pt"/>
            <v:shape id="AutoShape 174" o:spid="_x0000_s1033" type="#_x0000_t32" style="position:absolute;left:9768;top:45;width:0;height:16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" strokecolor="#c8cace" strokeweight="4.5pt"/>
            <w10:wrap type="square" anchorx="page" anchory="page"/>
          </v:group>
        </w:pict>
      </w:r>
      <w:r w:rsidR="00EB4688">
        <w:rPr>
          <w:rFonts w:ascii="Verdana" w:hAnsi="Verdana"/>
        </w:rPr>
        <w:t xml:space="preserve">Cursos de Auditor em </w:t>
      </w:r>
      <w:r w:rsidR="00FD59F4">
        <w:rPr>
          <w:rFonts w:ascii="Verdana" w:hAnsi="Verdana"/>
        </w:rPr>
        <w:t xml:space="preserve">Qualidade, </w:t>
      </w:r>
      <w:r w:rsidR="00EB4688">
        <w:rPr>
          <w:rFonts w:ascii="Verdana" w:hAnsi="Verdana"/>
        </w:rPr>
        <w:t>Meio Ambiente, Segurança do Trabalho e Responsabilidade Social;</w:t>
      </w:r>
    </w:p>
    <w:p w:rsidR="005E6FC1" w:rsidRDefault="005E6FC1" w:rsidP="00C57B0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Associado a ABENDI </w:t>
      </w:r>
      <w:r w:rsidR="003C12C5">
        <w:rPr>
          <w:rFonts w:ascii="Verdana" w:hAnsi="Verdana"/>
        </w:rPr>
        <w:t>(</w:t>
      </w:r>
      <w:r w:rsidR="008E39E4">
        <w:rPr>
          <w:rFonts w:ascii="Verdana" w:hAnsi="Verdana"/>
        </w:rPr>
        <w:t>Associação Brasi</w:t>
      </w:r>
      <w:r w:rsidR="00E44AF4">
        <w:rPr>
          <w:rFonts w:ascii="Verdana" w:hAnsi="Verdana"/>
        </w:rPr>
        <w:t>le</w:t>
      </w:r>
      <w:r w:rsidR="008E39E4">
        <w:rPr>
          <w:rFonts w:ascii="Verdana" w:hAnsi="Verdana"/>
        </w:rPr>
        <w:t>ira de Ensaos Não Destrutivos e Inspeção);</w:t>
      </w:r>
    </w:p>
    <w:p w:rsidR="00B30D63" w:rsidRPr="001638B8" w:rsidRDefault="00EB4688" w:rsidP="00C57B0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Vários cursos das áreas de engenharia</w:t>
      </w:r>
      <w:r w:rsidR="00851B4A">
        <w:rPr>
          <w:rFonts w:ascii="Verdana" w:hAnsi="Verdana"/>
        </w:rPr>
        <w:t xml:space="preserve"> de </w:t>
      </w:r>
      <w:r w:rsidR="0034355A">
        <w:rPr>
          <w:rFonts w:ascii="Verdana" w:hAnsi="Verdana"/>
        </w:rPr>
        <w:t xml:space="preserve">produção de </w:t>
      </w:r>
      <w:r w:rsidR="00851B4A">
        <w:rPr>
          <w:rFonts w:ascii="Verdana" w:hAnsi="Verdana"/>
        </w:rPr>
        <w:t>minas</w:t>
      </w:r>
      <w:r>
        <w:rPr>
          <w:rFonts w:ascii="Verdana" w:hAnsi="Verdana"/>
        </w:rPr>
        <w:t>, administração, geografia, energia, telecomunicações, segurança do trabalho, meio ambiente, saúde e responsabilidade social</w:t>
      </w:r>
      <w:r w:rsidR="00FA3990">
        <w:rPr>
          <w:rFonts w:ascii="Verdana" w:hAnsi="Verdana"/>
        </w:rPr>
        <w:t>.</w:t>
      </w:r>
    </w:p>
    <w:p w:rsidR="00FA3990" w:rsidRPr="002039BD" w:rsidRDefault="00713250" w:rsidP="00EB4688">
      <w:pPr>
        <w:pStyle w:val="Seo"/>
        <w:jc w:val="both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AutoShape 167" o:spid="_x0000_s1031" type="#_x0000_t32" style="position:absolute;left:0;text-align:left;margin-left:.3pt;margin-top:10.7pt;width:446.25pt;height:0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EKsMPskAgAAPgQAAA4AAAAAAAAAAAAAAAAALgIAAGRycy9lMm9Eb2MueG1s&#10;UEsBAi0AFAAGAAgAAAAhALNLNEfbAAAABgEAAA8AAAAAAAAAAAAAAAAAfgQAAGRycy9kb3ducmV2&#10;LnhtbFBLBQYAAAAABAAEAPMAAACGBQAAAAA=&#10;" strokecolor="#b9bec7" strokeweight="1pt">
            <w10:wrap anchorx="margin"/>
          </v:shape>
        </w:pict>
      </w:r>
      <w:r w:rsidR="00FA3990">
        <w:rPr>
          <w:rFonts w:ascii="Verdana" w:hAnsi="Verdana"/>
        </w:rPr>
        <w:br/>
      </w:r>
    </w:p>
    <w:p w:rsidR="009C3B99" w:rsidRPr="00D95094" w:rsidRDefault="00FA3990" w:rsidP="00D95094">
      <w:pPr>
        <w:pStyle w:val="PargrafodaLista"/>
        <w:numPr>
          <w:ilvl w:val="0"/>
          <w:numId w:val="27"/>
        </w:numPr>
        <w:spacing w:after="120" w:line="240" w:lineRule="auto"/>
        <w:ind w:left="284" w:hanging="284"/>
      </w:pPr>
      <w:r w:rsidRPr="00D95094">
        <w:rPr>
          <w:rFonts w:ascii="Verdana" w:hAnsi="Verdana"/>
        </w:rPr>
        <w:t xml:space="preserve">Disponibilidade para </w:t>
      </w:r>
      <w:r w:rsidR="008D49AD">
        <w:rPr>
          <w:rFonts w:ascii="Verdana" w:hAnsi="Verdana"/>
        </w:rPr>
        <w:t xml:space="preserve">atuar em ambiente de pressão e de </w:t>
      </w:r>
      <w:r w:rsidRPr="00D95094">
        <w:rPr>
          <w:rFonts w:ascii="Verdana" w:hAnsi="Verdana"/>
        </w:rPr>
        <w:t>mudança de cidade</w:t>
      </w:r>
      <w:r w:rsidR="009358DE">
        <w:rPr>
          <w:rFonts w:ascii="Verdana" w:hAnsi="Verdana"/>
        </w:rPr>
        <w:t>,</w:t>
      </w:r>
      <w:r w:rsidRPr="00D95094">
        <w:rPr>
          <w:rFonts w:ascii="Verdana" w:hAnsi="Verdana"/>
        </w:rPr>
        <w:t xml:space="preserve"> estado</w:t>
      </w:r>
      <w:r w:rsidR="009358DE">
        <w:rPr>
          <w:rFonts w:ascii="Verdana" w:hAnsi="Verdana"/>
        </w:rPr>
        <w:t xml:space="preserve"> e país</w:t>
      </w:r>
      <w:r w:rsidR="008D49AD">
        <w:rPr>
          <w:rFonts w:ascii="Verdana" w:hAnsi="Verdana"/>
        </w:rPr>
        <w:t>.</w:t>
      </w:r>
    </w:p>
    <w:sectPr w:rsidR="009C3B99" w:rsidRPr="00D95094" w:rsidSect="008E39E4">
      <w:headerReference w:type="default" r:id="rId8"/>
      <w:footerReference w:type="default" r:id="rId9"/>
      <w:headerReference w:type="first" r:id="rId10"/>
      <w:pgSz w:w="11907" w:h="16839" w:code="1"/>
      <w:pgMar w:top="0" w:right="1134" w:bottom="0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FE7" w:rsidRDefault="005F1FE7">
      <w:r>
        <w:separator/>
      </w:r>
    </w:p>
  </w:endnote>
  <w:endnote w:type="continuationSeparator" w:id="1">
    <w:p w:rsidR="005F1FE7" w:rsidRDefault="005F1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713250" w:rsidP="009967CD">
    <w:pPr>
      <w:pStyle w:val="Rodap"/>
      <w:jc w:val="right"/>
    </w:pPr>
    <w:r>
      <w:fldChar w:fldCharType="begin"/>
    </w:r>
    <w:r w:rsidR="00EB20A8">
      <w:instrText xml:space="preserve"> PAGE </w:instrText>
    </w:r>
    <w:r>
      <w:fldChar w:fldCharType="separate"/>
    </w:r>
    <w:r w:rsidR="00EB3CB0">
      <w:rPr>
        <w:noProof/>
      </w:rPr>
      <w:t>3</w:t>
    </w:r>
    <w:r>
      <w:rPr>
        <w:noProof/>
      </w:rPr>
      <w:fldChar w:fldCharType="end"/>
    </w:r>
    <w:r>
      <w:rPr>
        <w:noProof/>
        <w:lang w:eastAsia="pt-BR"/>
      </w:rPr>
    </w:r>
    <w:r>
      <w:rPr>
        <w:noProof/>
        <w:lang w:eastAsia="pt-BR"/>
      </w:rPr>
      <w:pict>
        <v:oval id="Oval 10" o:spid="_x0000_s4102" style="width:7.2pt;height:7.2pt;flip:x;visibility:visible;mso-position-horizontal-relative:char;mso-position-vertical-relative:line" filled="f" fillcolor="#ff7d26" strokecolor="#fe8637" strokeweight="3pt">
          <v:stroke linestyle="thinThin"/>
          <v:shadow color="#1f2f3f" opacity=".5" offset=",3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FE7" w:rsidRDefault="005F1FE7">
      <w:r>
        <w:separator/>
      </w:r>
    </w:p>
  </w:footnote>
  <w:footnote w:type="continuationSeparator" w:id="1">
    <w:p w:rsidR="005F1FE7" w:rsidRDefault="005F1F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B0A" w:rsidRDefault="00EB3CB0" w:rsidP="00C57B0A">
    <w:pPr>
      <w:pStyle w:val="Cabealho"/>
      <w:jc w:val="right"/>
    </w:pPr>
    <w:r>
      <w:rPr>
        <w:sz w:val="16"/>
        <w:szCs w:val="16"/>
      </w:rPr>
      <w:t>Janeiro/2020</w:t>
    </w:r>
    <w:r w:rsidR="00713250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" o:spid="_x0000_s4099" type="#_x0000_t32" style="position:absolute;left:0;text-align:left;margin-left:578pt;margin-top:-7.9pt;width:0;height:857.1pt;z-index:251660288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" strokecolor="#fe8637" strokeweight="1pt"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122" w:rsidRDefault="00837122" w:rsidP="00837122">
    <w:pPr>
      <w:pStyle w:val="Cabealho"/>
      <w:jc w:val="right"/>
    </w:pPr>
    <w:r>
      <w:tab/>
    </w:r>
    <w:r w:rsidR="00EB3CB0">
      <w:rPr>
        <w:sz w:val="16"/>
        <w:szCs w:val="16"/>
      </w:rPr>
      <w:t>Janeiro/2020</w:t>
    </w:r>
    <w:r w:rsidR="00713250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4097" type="#_x0000_t32" style="position:absolute;left:0;text-align:left;margin-left:578pt;margin-top:-7.9pt;width:0;height:857.1pt;z-index:251657728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146" style="mso-position-horizontal-relative:margin">
      <o:colormru v:ext="edit" colors="#40a6be,#b4dce6,#98cfdc,#ff7d26,#ff9d5b"/>
    </o:shapedefaults>
    <o:shapelayout v:ext="edit">
      <o:idmap v:ext="edit" data="4"/>
      <o:rules v:ext="edit">
        <o:r id="V:Rule5" type="connector" idref="#AutoShape 9"/>
        <o:r id="V:Rule6" type="connector" idref="#AutoShape 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15031"/>
    <w:rsid w:val="0002401A"/>
    <w:rsid w:val="00050DEF"/>
    <w:rsid w:val="00072F57"/>
    <w:rsid w:val="000B66C0"/>
    <w:rsid w:val="000C44E9"/>
    <w:rsid w:val="000F531E"/>
    <w:rsid w:val="000F5676"/>
    <w:rsid w:val="00106A77"/>
    <w:rsid w:val="00135619"/>
    <w:rsid w:val="001638B8"/>
    <w:rsid w:val="00163F2A"/>
    <w:rsid w:val="00200D59"/>
    <w:rsid w:val="002039BD"/>
    <w:rsid w:val="00216D13"/>
    <w:rsid w:val="00243125"/>
    <w:rsid w:val="00272C79"/>
    <w:rsid w:val="00282BE2"/>
    <w:rsid w:val="00291404"/>
    <w:rsid w:val="002F0307"/>
    <w:rsid w:val="003077B8"/>
    <w:rsid w:val="0031465A"/>
    <w:rsid w:val="00316637"/>
    <w:rsid w:val="0034355A"/>
    <w:rsid w:val="00354D79"/>
    <w:rsid w:val="003662B9"/>
    <w:rsid w:val="00367E94"/>
    <w:rsid w:val="003A1ED7"/>
    <w:rsid w:val="003C12C5"/>
    <w:rsid w:val="003D4C27"/>
    <w:rsid w:val="003E4214"/>
    <w:rsid w:val="004610CB"/>
    <w:rsid w:val="0048158C"/>
    <w:rsid w:val="004B5586"/>
    <w:rsid w:val="004B6D0F"/>
    <w:rsid w:val="005337D3"/>
    <w:rsid w:val="005344CF"/>
    <w:rsid w:val="00540D34"/>
    <w:rsid w:val="00553B1E"/>
    <w:rsid w:val="00562C63"/>
    <w:rsid w:val="005657D9"/>
    <w:rsid w:val="00582DBE"/>
    <w:rsid w:val="005B5FD3"/>
    <w:rsid w:val="005C0443"/>
    <w:rsid w:val="005E6BFC"/>
    <w:rsid w:val="005E6FC1"/>
    <w:rsid w:val="005F0989"/>
    <w:rsid w:val="005F1FE7"/>
    <w:rsid w:val="00606C7C"/>
    <w:rsid w:val="00630E55"/>
    <w:rsid w:val="00662317"/>
    <w:rsid w:val="006950DE"/>
    <w:rsid w:val="00713250"/>
    <w:rsid w:val="007139B8"/>
    <w:rsid w:val="0071535B"/>
    <w:rsid w:val="0072527E"/>
    <w:rsid w:val="00741D6E"/>
    <w:rsid w:val="00784A85"/>
    <w:rsid w:val="007948BC"/>
    <w:rsid w:val="00794E54"/>
    <w:rsid w:val="007A163A"/>
    <w:rsid w:val="007B593B"/>
    <w:rsid w:val="007E083C"/>
    <w:rsid w:val="007E7B04"/>
    <w:rsid w:val="008124EF"/>
    <w:rsid w:val="00822068"/>
    <w:rsid w:val="008238C7"/>
    <w:rsid w:val="00824AE7"/>
    <w:rsid w:val="008333AC"/>
    <w:rsid w:val="00837122"/>
    <w:rsid w:val="0084001E"/>
    <w:rsid w:val="00840BCD"/>
    <w:rsid w:val="008417EA"/>
    <w:rsid w:val="00851B4A"/>
    <w:rsid w:val="00867905"/>
    <w:rsid w:val="00872E98"/>
    <w:rsid w:val="008A6C4F"/>
    <w:rsid w:val="008A705C"/>
    <w:rsid w:val="008D49AD"/>
    <w:rsid w:val="008D57FA"/>
    <w:rsid w:val="008E39E4"/>
    <w:rsid w:val="008E66E9"/>
    <w:rsid w:val="008E75A8"/>
    <w:rsid w:val="008F4EA0"/>
    <w:rsid w:val="009031BF"/>
    <w:rsid w:val="00905AA0"/>
    <w:rsid w:val="009324C8"/>
    <w:rsid w:val="009358DE"/>
    <w:rsid w:val="00951A2C"/>
    <w:rsid w:val="009967CD"/>
    <w:rsid w:val="009B5222"/>
    <w:rsid w:val="009C3B99"/>
    <w:rsid w:val="009C45ED"/>
    <w:rsid w:val="00A17348"/>
    <w:rsid w:val="00A25CF8"/>
    <w:rsid w:val="00AA27BA"/>
    <w:rsid w:val="00AA6939"/>
    <w:rsid w:val="00AC34C7"/>
    <w:rsid w:val="00AE0441"/>
    <w:rsid w:val="00AE2DC0"/>
    <w:rsid w:val="00AE32DA"/>
    <w:rsid w:val="00AE77BA"/>
    <w:rsid w:val="00AF6B2C"/>
    <w:rsid w:val="00B30D63"/>
    <w:rsid w:val="00B3171A"/>
    <w:rsid w:val="00B501EE"/>
    <w:rsid w:val="00B67A4E"/>
    <w:rsid w:val="00B7000D"/>
    <w:rsid w:val="00B7527F"/>
    <w:rsid w:val="00B91668"/>
    <w:rsid w:val="00BA40B6"/>
    <w:rsid w:val="00BA4BA8"/>
    <w:rsid w:val="00BD52B8"/>
    <w:rsid w:val="00BF3E86"/>
    <w:rsid w:val="00BF68C2"/>
    <w:rsid w:val="00C15C2E"/>
    <w:rsid w:val="00C24057"/>
    <w:rsid w:val="00C42D17"/>
    <w:rsid w:val="00C57B0A"/>
    <w:rsid w:val="00CA59B7"/>
    <w:rsid w:val="00CA746D"/>
    <w:rsid w:val="00CC21DB"/>
    <w:rsid w:val="00CD0B94"/>
    <w:rsid w:val="00D31355"/>
    <w:rsid w:val="00D3763A"/>
    <w:rsid w:val="00D50119"/>
    <w:rsid w:val="00D62879"/>
    <w:rsid w:val="00D80CAB"/>
    <w:rsid w:val="00D86122"/>
    <w:rsid w:val="00D95094"/>
    <w:rsid w:val="00D96401"/>
    <w:rsid w:val="00DB53D4"/>
    <w:rsid w:val="00DB5AA8"/>
    <w:rsid w:val="00DC2716"/>
    <w:rsid w:val="00DF0768"/>
    <w:rsid w:val="00E34AA0"/>
    <w:rsid w:val="00E44AF4"/>
    <w:rsid w:val="00E605FA"/>
    <w:rsid w:val="00E96500"/>
    <w:rsid w:val="00EA7D86"/>
    <w:rsid w:val="00EB20A8"/>
    <w:rsid w:val="00EB3CB0"/>
    <w:rsid w:val="00EB4090"/>
    <w:rsid w:val="00EB447F"/>
    <w:rsid w:val="00EB4688"/>
    <w:rsid w:val="00ED4914"/>
    <w:rsid w:val="00ED7D64"/>
    <w:rsid w:val="00EE59F2"/>
    <w:rsid w:val="00F26226"/>
    <w:rsid w:val="00F41BC6"/>
    <w:rsid w:val="00FA3990"/>
    <w:rsid w:val="00FD4BC2"/>
    <w:rsid w:val="00FD59F4"/>
    <w:rsid w:val="00FD5C26"/>
    <w:rsid w:val="00FE1F0C"/>
    <w:rsid w:val="00FF349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3" type="connector" idref="#AutoShape 160"/>
        <o:r id="V:Rule14" type="connector" idref="#AutoShape 172"/>
        <o:r id="V:Rule15" type="connector" idref="#AutoShape 173"/>
        <o:r id="V:Rule16" type="connector" idref="#AutoShape 167"/>
        <o:r id="V:Rule17" type="connector" idref="#AutoShape 164"/>
        <o:r id="V:Rule18" type="connector" idref="#AutoShape 148"/>
        <o:r id="V:Rule19" type="connector" idref="#AutoShape 149"/>
        <o:r id="V:Rule20" type="connector" idref="#AutoShape 150"/>
        <o:r id="V:Rule21" type="connector" idref="#AutoShape 165"/>
        <o:r id="V:Rule22" type="connector" idref="#AutoShape 166"/>
        <o:r id="V:Rule23" type="connector" idref="#AutoShape 174"/>
        <o:r id="V:Rule24" type="connector" idref="#AutoShape 169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3</Pages>
  <Words>898</Words>
  <Characters>4854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User</cp:lastModifiedBy>
  <cp:revision>2</cp:revision>
  <dcterms:created xsi:type="dcterms:W3CDTF">2020-01-17T23:13:00Z</dcterms:created>
  <dcterms:modified xsi:type="dcterms:W3CDTF">2020-01-17T23:13:00Z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