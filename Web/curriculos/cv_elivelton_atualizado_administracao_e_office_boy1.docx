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242DD" w14:textId="77777777" w:rsidR="002039BD" w:rsidRDefault="004A17B7" w:rsidP="00875D4F">
      <w:pPr>
        <w:pStyle w:val="Subseo"/>
        <w:jc w:val="center"/>
        <w:rPr>
          <w:rStyle w:val="TtulodoLivro"/>
          <w:sz w:val="32"/>
          <w:szCs w:val="32"/>
        </w:rPr>
      </w:pPr>
      <w:proofErr w:type="spellStart"/>
      <w:r w:rsidRPr="00875D4F">
        <w:rPr>
          <w:rStyle w:val="TtulodoLivro"/>
          <w:sz w:val="32"/>
          <w:szCs w:val="32"/>
        </w:rPr>
        <w:t>Elivelton</w:t>
      </w:r>
      <w:proofErr w:type="spellEnd"/>
      <w:r w:rsidRPr="00875D4F">
        <w:rPr>
          <w:rStyle w:val="TtulodoLivro"/>
          <w:sz w:val="32"/>
          <w:szCs w:val="32"/>
        </w:rPr>
        <w:t xml:space="preserve"> das Neves Pereira</w:t>
      </w:r>
    </w:p>
    <w:p w14:paraId="120E8291" w14:textId="77777777" w:rsidR="00875D4F" w:rsidRPr="00875D4F" w:rsidRDefault="00875D4F" w:rsidP="00875D4F">
      <w:pPr>
        <w:pStyle w:val="Subseo"/>
        <w:rPr>
          <w:rStyle w:val="TtulodoLivro"/>
          <w:color w:val="000000" w:themeColor="text1"/>
          <w:sz w:val="32"/>
          <w:szCs w:val="32"/>
        </w:rPr>
      </w:pPr>
    </w:p>
    <w:p w14:paraId="6DBEF456" w14:textId="4834F90C" w:rsidR="00875D4F" w:rsidRDefault="00B011D5" w:rsidP="00875D4F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Brasileiro, Solteiro, 21</w:t>
      </w:r>
      <w:r w:rsidR="61272D28" w:rsidRPr="00875D4F">
        <w:rPr>
          <w:rFonts w:ascii="Arial" w:hAnsi="Arial" w:cs="Arial"/>
          <w:color w:val="000000" w:themeColor="text1"/>
          <w:sz w:val="24"/>
          <w:szCs w:val="24"/>
        </w:rPr>
        <w:t xml:space="preserve"> anos</w:t>
      </w:r>
      <w:r w:rsidR="00404A08" w:rsidRPr="00875D4F">
        <w:rPr>
          <w:rFonts w:ascii="Arial" w:hAnsi="Arial" w:cs="Arial"/>
          <w:color w:val="000000" w:themeColor="text1"/>
          <w:sz w:val="24"/>
          <w:szCs w:val="24"/>
        </w:rPr>
        <w:br/>
      </w:r>
      <w:r w:rsidR="61272D28" w:rsidRPr="00875D4F">
        <w:rPr>
          <w:rFonts w:ascii="Arial" w:hAnsi="Arial" w:cs="Arial"/>
          <w:color w:val="000000" w:themeColor="text1"/>
          <w:sz w:val="24"/>
          <w:szCs w:val="24"/>
        </w:rPr>
        <w:t xml:space="preserve">Endereço: Rua Said </w:t>
      </w:r>
      <w:proofErr w:type="spellStart"/>
      <w:r w:rsidR="61272D28" w:rsidRPr="00875D4F">
        <w:rPr>
          <w:rFonts w:ascii="Arial" w:hAnsi="Arial" w:cs="Arial"/>
          <w:color w:val="000000" w:themeColor="text1"/>
          <w:sz w:val="24"/>
          <w:szCs w:val="24"/>
        </w:rPr>
        <w:t>Kalaf</w:t>
      </w:r>
      <w:proofErr w:type="spellEnd"/>
      <w:r w:rsidR="61272D28" w:rsidRPr="00875D4F">
        <w:rPr>
          <w:rFonts w:ascii="Arial" w:hAnsi="Arial" w:cs="Arial"/>
          <w:color w:val="000000" w:themeColor="text1"/>
          <w:sz w:val="24"/>
          <w:szCs w:val="24"/>
        </w:rPr>
        <w:t>, n°797</w:t>
      </w:r>
      <w:r w:rsidR="00404A08" w:rsidRPr="00875D4F">
        <w:rPr>
          <w:rFonts w:ascii="Arial" w:hAnsi="Arial" w:cs="Arial"/>
          <w:color w:val="000000" w:themeColor="text1"/>
          <w:sz w:val="24"/>
          <w:szCs w:val="24"/>
        </w:rPr>
        <w:br/>
      </w:r>
      <w:r w:rsidR="61272D28" w:rsidRPr="00875D4F">
        <w:rPr>
          <w:rFonts w:ascii="Arial" w:hAnsi="Arial" w:cs="Arial"/>
          <w:color w:val="000000" w:themeColor="text1"/>
          <w:sz w:val="24"/>
          <w:szCs w:val="24"/>
        </w:rPr>
        <w:t xml:space="preserve">São Paulo </w:t>
      </w:r>
      <w:r w:rsidR="00875D4F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proofErr w:type="gramStart"/>
      <w:r w:rsidR="00875D4F">
        <w:rPr>
          <w:rFonts w:ascii="Arial" w:hAnsi="Arial" w:cs="Arial"/>
          <w:color w:val="000000" w:themeColor="text1"/>
          <w:sz w:val="24"/>
          <w:szCs w:val="24"/>
        </w:rPr>
        <w:t>SP</w:t>
      </w:r>
      <w:proofErr w:type="gramEnd"/>
    </w:p>
    <w:p w14:paraId="21820010" w14:textId="77777777" w:rsidR="00875D4F" w:rsidRDefault="61272D28" w:rsidP="00875D4F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color w:val="000000" w:themeColor="text1"/>
          <w:sz w:val="24"/>
          <w:szCs w:val="24"/>
        </w:rPr>
        <w:t>Telefone: (11) 96377-2973/ 98435-4370</w:t>
      </w:r>
      <w:proofErr w:type="gramStart"/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52511DB" w14:textId="13492C79" w:rsidR="001638B8" w:rsidRPr="00875D4F" w:rsidRDefault="61272D28" w:rsidP="00875D4F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End"/>
      <w:r w:rsidRPr="00875D4F">
        <w:rPr>
          <w:rFonts w:ascii="Arial" w:hAnsi="Arial" w:cs="Arial"/>
          <w:color w:val="000000" w:themeColor="text1"/>
          <w:sz w:val="24"/>
          <w:szCs w:val="24"/>
        </w:rPr>
        <w:t>E-mail: elivelton.neves.2014@gmail.com</w:t>
      </w:r>
      <w:r w:rsidR="00404A08" w:rsidRPr="00875D4F">
        <w:rPr>
          <w:rFonts w:ascii="Arial" w:hAnsi="Arial" w:cs="Arial"/>
          <w:sz w:val="24"/>
          <w:szCs w:val="24"/>
        </w:rPr>
        <w:br/>
      </w:r>
    </w:p>
    <w:p w14:paraId="15E1B1CE" w14:textId="09838F0D" w:rsidR="61272D28" w:rsidRPr="00875D4F" w:rsidRDefault="61272D28" w:rsidP="00875D4F">
      <w:pPr>
        <w:pStyle w:val="Se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b/>
          <w:bCs/>
          <w:color w:val="000000" w:themeColor="text1"/>
          <w:sz w:val="24"/>
          <w:szCs w:val="24"/>
        </w:rPr>
        <w:t>Objetivo</w:t>
      </w:r>
    </w:p>
    <w:p w14:paraId="13EE5DD0" w14:textId="71701F16" w:rsidR="61272D28" w:rsidRPr="00875D4F" w:rsidRDefault="61272D28" w:rsidP="00875D4F">
      <w:pPr>
        <w:pStyle w:val="Se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3EDD74F0" w14:textId="3229BCD6" w:rsidR="61272D28" w:rsidRPr="00875D4F" w:rsidRDefault="00350B4C" w:rsidP="00875D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Administração / Office-Boy </w:t>
      </w:r>
    </w:p>
    <w:p w14:paraId="672A6659" w14:textId="77777777" w:rsidR="001638B8" w:rsidRPr="00875D4F" w:rsidRDefault="001638B8" w:rsidP="00875D4F">
      <w:pPr>
        <w:pStyle w:val="Seo"/>
        <w:rPr>
          <w:rFonts w:ascii="Arial" w:hAnsi="Arial" w:cs="Arial"/>
          <w:color w:val="000000" w:themeColor="text1"/>
          <w:sz w:val="24"/>
          <w:szCs w:val="24"/>
        </w:rPr>
      </w:pPr>
    </w:p>
    <w:p w14:paraId="2E22C2C6" w14:textId="77777777" w:rsidR="00756035" w:rsidRPr="00875D4F" w:rsidRDefault="61272D28" w:rsidP="00875D4F">
      <w:pPr>
        <w:pStyle w:val="Se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b/>
          <w:bCs/>
          <w:color w:val="000000" w:themeColor="text1"/>
          <w:sz w:val="24"/>
          <w:szCs w:val="24"/>
        </w:rPr>
        <w:t>FORMAÇÃO</w:t>
      </w:r>
    </w:p>
    <w:p w14:paraId="4E32A794" w14:textId="77777777" w:rsidR="00756035" w:rsidRPr="00875D4F" w:rsidRDefault="00756035" w:rsidP="00875D4F">
      <w:pPr>
        <w:pStyle w:val="Seo"/>
        <w:rPr>
          <w:rFonts w:ascii="Arial" w:hAnsi="Arial" w:cs="Arial"/>
          <w:color w:val="000000" w:themeColor="text1"/>
          <w:sz w:val="24"/>
          <w:szCs w:val="24"/>
        </w:rPr>
      </w:pPr>
    </w:p>
    <w:p w14:paraId="506E2CC2" w14:textId="7CE971F2" w:rsidR="001638B8" w:rsidRPr="00875D4F" w:rsidRDefault="61272D28" w:rsidP="00875D4F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Ensino médio completo. </w:t>
      </w:r>
      <w:r w:rsidR="006D2D15" w:rsidRPr="00875D4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B529AF7" w14:textId="17B85711" w:rsidR="00756035" w:rsidRPr="00875D4F" w:rsidRDefault="61272D28" w:rsidP="00875D4F">
      <w:pPr>
        <w:pStyle w:val="Se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b/>
          <w:bCs/>
          <w:color w:val="000000" w:themeColor="text1"/>
          <w:sz w:val="24"/>
          <w:szCs w:val="24"/>
        </w:rPr>
        <w:t>CURSOS</w:t>
      </w:r>
    </w:p>
    <w:p w14:paraId="6A11C35A" w14:textId="77777777" w:rsidR="00756035" w:rsidRPr="00875D4F" w:rsidRDefault="00756035" w:rsidP="00875D4F">
      <w:pPr>
        <w:pStyle w:val="Seo"/>
        <w:rPr>
          <w:rFonts w:ascii="Arial" w:hAnsi="Arial" w:cs="Arial"/>
          <w:color w:val="000000" w:themeColor="text1"/>
          <w:sz w:val="24"/>
          <w:szCs w:val="24"/>
        </w:rPr>
      </w:pPr>
    </w:p>
    <w:p w14:paraId="250A0E5D" w14:textId="1983368A" w:rsidR="00404A08" w:rsidRPr="00875D4F" w:rsidRDefault="61272D28" w:rsidP="00875D4F">
      <w:pPr>
        <w:spacing w:after="12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color w:val="000000" w:themeColor="text1"/>
          <w:sz w:val="24"/>
          <w:szCs w:val="24"/>
        </w:rPr>
        <w:t>Informática (</w:t>
      </w:r>
      <w:proofErr w:type="spellStart"/>
      <w:proofErr w:type="gramStart"/>
      <w:r w:rsidRPr="00875D4F">
        <w:rPr>
          <w:rFonts w:ascii="Arial" w:hAnsi="Arial" w:cs="Arial"/>
          <w:color w:val="000000" w:themeColor="text1"/>
          <w:sz w:val="24"/>
          <w:szCs w:val="24"/>
        </w:rPr>
        <w:t>word</w:t>
      </w:r>
      <w:proofErr w:type="spellEnd"/>
      <w:proofErr w:type="gramEnd"/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75D4F">
        <w:rPr>
          <w:rFonts w:ascii="Arial" w:hAnsi="Arial" w:cs="Arial"/>
          <w:color w:val="000000" w:themeColor="text1"/>
          <w:sz w:val="24"/>
          <w:szCs w:val="24"/>
        </w:rPr>
        <w:t>excel</w:t>
      </w:r>
      <w:proofErr w:type="spellEnd"/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75D4F">
        <w:rPr>
          <w:rFonts w:ascii="Arial" w:hAnsi="Arial" w:cs="Arial"/>
          <w:color w:val="000000" w:themeColor="text1"/>
          <w:sz w:val="24"/>
          <w:szCs w:val="24"/>
        </w:rPr>
        <w:t>powerpoint,corel</w:t>
      </w:r>
      <w:proofErr w:type="spellEnd"/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75D4F">
        <w:rPr>
          <w:rFonts w:ascii="Arial" w:hAnsi="Arial" w:cs="Arial"/>
          <w:color w:val="000000" w:themeColor="text1"/>
          <w:sz w:val="24"/>
          <w:szCs w:val="24"/>
        </w:rPr>
        <w:t>draw</w:t>
      </w:r>
      <w:proofErr w:type="spellEnd"/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75D4F">
        <w:rPr>
          <w:rFonts w:ascii="Arial" w:hAnsi="Arial" w:cs="Arial"/>
          <w:color w:val="000000" w:themeColor="text1"/>
          <w:sz w:val="24"/>
          <w:szCs w:val="24"/>
        </w:rPr>
        <w:t>photoshop</w:t>
      </w:r>
      <w:proofErr w:type="spellEnd"/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) - 2 anos </w:t>
      </w:r>
      <w:r w:rsidRPr="00875D4F">
        <w:rPr>
          <w:rFonts w:ascii="Arial" w:hAnsi="Arial" w:cs="Arial"/>
          <w:b/>
          <w:color w:val="000000" w:themeColor="text1"/>
          <w:sz w:val="24"/>
          <w:szCs w:val="24"/>
        </w:rPr>
        <w:t>(CEDASPY)</w:t>
      </w:r>
    </w:p>
    <w:p w14:paraId="5A39BBE3" w14:textId="77777777" w:rsidR="00FA3990" w:rsidRPr="00875D4F" w:rsidRDefault="00FA3990" w:rsidP="00875D4F">
      <w:pPr>
        <w:pStyle w:val="Seo"/>
        <w:rPr>
          <w:rFonts w:ascii="Arial" w:hAnsi="Arial" w:cs="Arial"/>
          <w:color w:val="000000" w:themeColor="text1"/>
          <w:sz w:val="24"/>
          <w:szCs w:val="24"/>
        </w:rPr>
      </w:pPr>
    </w:p>
    <w:p w14:paraId="449727EC" w14:textId="77777777" w:rsidR="00FA3990" w:rsidRPr="00875D4F" w:rsidRDefault="61272D28" w:rsidP="00875D4F">
      <w:pPr>
        <w:pStyle w:val="Se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b/>
          <w:bCs/>
          <w:color w:val="000000" w:themeColor="text1"/>
          <w:sz w:val="24"/>
          <w:szCs w:val="24"/>
        </w:rPr>
        <w:t>EXPERIÊNCIA PROFISSIONAL</w:t>
      </w:r>
    </w:p>
    <w:p w14:paraId="4321A90E" w14:textId="77777777" w:rsidR="00FA3990" w:rsidRPr="00875D4F" w:rsidRDefault="00FA3990" w:rsidP="00875D4F">
      <w:pPr>
        <w:pStyle w:val="Seo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3FBA42" w14:textId="79AB2D85" w:rsidR="00FA3990" w:rsidRPr="00875D4F" w:rsidRDefault="61272D28" w:rsidP="00875D4F">
      <w:pPr>
        <w:spacing w:after="120"/>
        <w:rPr>
          <w:rFonts w:ascii="Arial" w:hAnsi="Arial" w:cs="Arial"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color w:val="000000" w:themeColor="text1"/>
          <w:sz w:val="24"/>
          <w:szCs w:val="24"/>
        </w:rPr>
        <w:t xml:space="preserve">GPA Companhia Brasileira de distribuição - 2 anos </w:t>
      </w:r>
    </w:p>
    <w:p w14:paraId="766A1827" w14:textId="0BA64AFA" w:rsidR="00FA3990" w:rsidRPr="00875D4F" w:rsidRDefault="61272D28" w:rsidP="00875D4F">
      <w:pPr>
        <w:spacing w:after="120"/>
        <w:rPr>
          <w:rFonts w:ascii="Arial" w:hAnsi="Arial" w:cs="Arial"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color w:val="000000" w:themeColor="text1"/>
          <w:sz w:val="24"/>
          <w:szCs w:val="24"/>
        </w:rPr>
        <w:t>Funções: Operador de loja - Operador de caixa – auxiliar de açougue.</w:t>
      </w:r>
    </w:p>
    <w:p w14:paraId="34A15810" w14:textId="162EA511" w:rsidR="00FA3990" w:rsidRPr="00875D4F" w:rsidRDefault="00FA3990" w:rsidP="00875D4F">
      <w:pPr>
        <w:pStyle w:val="Seo"/>
        <w:spacing w:after="12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C8F396" w14:textId="781529FB" w:rsidR="00FA3990" w:rsidRPr="00875D4F" w:rsidRDefault="61272D28" w:rsidP="00875D4F">
      <w:pPr>
        <w:pStyle w:val="Seo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D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Habilidades </w:t>
      </w:r>
    </w:p>
    <w:p w14:paraId="0FC6504F" w14:textId="126631B9" w:rsidR="61272D28" w:rsidRPr="00875D4F" w:rsidRDefault="61272D28" w:rsidP="00875D4F">
      <w:pPr>
        <w:pStyle w:val="Seo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6B37F3D" w14:textId="34161E0C" w:rsidR="61272D28" w:rsidRPr="00875D4F" w:rsidRDefault="61272D28" w:rsidP="00875D4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875D4F">
        <w:rPr>
          <w:rFonts w:ascii="Arial" w:eastAsia="Helvetica" w:hAnsi="Arial" w:cs="Arial"/>
          <w:color w:val="000000" w:themeColor="text1"/>
          <w:sz w:val="24"/>
          <w:szCs w:val="24"/>
        </w:rPr>
        <w:t xml:space="preserve">Tenho facilidade em aprendizado, sou organizado, responsável e ágil, tenho facilidade em me relacionar com a equipe. </w:t>
      </w:r>
      <w:r w:rsidRPr="00875D4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D0B940D" w14:textId="77777777" w:rsidR="009C3B99" w:rsidRPr="00875D4F" w:rsidRDefault="009C3B99" w:rsidP="00875D4F">
      <w:pPr>
        <w:rPr>
          <w:color w:val="000000" w:themeColor="text1"/>
        </w:rPr>
      </w:pPr>
    </w:p>
    <w:sectPr w:rsidR="009C3B99" w:rsidRPr="00875D4F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38E65" w14:textId="77777777" w:rsidR="00D84ECF" w:rsidRDefault="00D84ECF">
      <w:r>
        <w:separator/>
      </w:r>
    </w:p>
  </w:endnote>
  <w:endnote w:type="continuationSeparator" w:id="0">
    <w:p w14:paraId="03ECD363" w14:textId="77777777" w:rsidR="00D84ECF" w:rsidRDefault="00D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76820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30D63">
      <w:rPr>
        <w:noProof/>
      </w:rPr>
      <w:t>2</w:t>
    </w:r>
    <w:r>
      <w:fldChar w:fldCharType="end"/>
    </w:r>
    <w:r w:rsidR="00163F2A">
      <w:t xml:space="preserve"> </w:t>
    </w:r>
    <w:r w:rsidR="005440FE" w:rsidRPr="009C3B99">
      <w:rPr>
        <w:noProof/>
        <w:lang w:eastAsia="pt-BR"/>
      </w:rPr>
      <mc:AlternateContent>
        <mc:Choice Requires="wps">
          <w:drawing>
            <wp:inline distT="0" distB="0" distL="0" distR="0" wp14:anchorId="7030ACFB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oval w14:anchorId="31200A3E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E90EC" w14:textId="77777777" w:rsidR="00D84ECF" w:rsidRDefault="00D84ECF">
      <w:r>
        <w:separator/>
      </w:r>
    </w:p>
  </w:footnote>
  <w:footnote w:type="continuationSeparator" w:id="0">
    <w:p w14:paraId="11FF1294" w14:textId="77777777" w:rsidR="00D84ECF" w:rsidRDefault="00D84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58A34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5440F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BAF84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5="http://schemas.microsoft.com/office/word/2012/wordml">
          <w:pict>
            <v:shapetype w14:anchorId="740374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0D64FEC"/>
    <w:multiLevelType w:val="hybridMultilevel"/>
    <w:tmpl w:val="A52AE4C4"/>
    <w:lvl w:ilvl="0" w:tplc="E5D83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AF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C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5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7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A0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E9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23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9191B"/>
    <w:multiLevelType w:val="hybridMultilevel"/>
    <w:tmpl w:val="B010E82E"/>
    <w:lvl w:ilvl="0" w:tplc="BBB83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CA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A6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05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C8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03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A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CF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47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46BB5"/>
    <w:multiLevelType w:val="hybridMultilevel"/>
    <w:tmpl w:val="917E294E"/>
    <w:lvl w:ilvl="0" w:tplc="F704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0C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E9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44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E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EF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26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26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28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16"/>
  </w:num>
  <w:num w:numId="5">
    <w:abstractNumId w:val="12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3"/>
  </w:num>
  <w:num w:numId="23">
    <w:abstractNumId w:val="12"/>
  </w:num>
  <w:num w:numId="24">
    <w:abstractNumId w:val="12"/>
  </w:num>
  <w:num w:numId="25">
    <w:abstractNumId w:val="12"/>
  </w:num>
  <w:num w:numId="26">
    <w:abstractNumId w:val="13"/>
  </w:num>
  <w:num w:numId="27">
    <w:abstractNumId w:val="14"/>
  </w:num>
  <w:num w:numId="28">
    <w:abstractNumId w:val="10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1638B8"/>
    <w:rsid w:val="00163F2A"/>
    <w:rsid w:val="002039BD"/>
    <w:rsid w:val="00350B4C"/>
    <w:rsid w:val="00404A08"/>
    <w:rsid w:val="00487A7F"/>
    <w:rsid w:val="004A17B7"/>
    <w:rsid w:val="005440FE"/>
    <w:rsid w:val="005657D9"/>
    <w:rsid w:val="005B5FD3"/>
    <w:rsid w:val="005E6BFC"/>
    <w:rsid w:val="006D2D15"/>
    <w:rsid w:val="00741D6E"/>
    <w:rsid w:val="00756035"/>
    <w:rsid w:val="00792666"/>
    <w:rsid w:val="007F1C60"/>
    <w:rsid w:val="008039C1"/>
    <w:rsid w:val="00875D4F"/>
    <w:rsid w:val="009967CD"/>
    <w:rsid w:val="009A2640"/>
    <w:rsid w:val="009C3B99"/>
    <w:rsid w:val="00A17348"/>
    <w:rsid w:val="00A25CF8"/>
    <w:rsid w:val="00B011D5"/>
    <w:rsid w:val="00B30D63"/>
    <w:rsid w:val="00B501EE"/>
    <w:rsid w:val="00CC21DB"/>
    <w:rsid w:val="00D84ECF"/>
    <w:rsid w:val="00F26226"/>
    <w:rsid w:val="00FA3990"/>
    <w:rsid w:val="00FF6339"/>
    <w:rsid w:val="20BF6CD6"/>
    <w:rsid w:val="61272D2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20BF6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5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6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5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5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7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5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6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5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5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7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Usuário do Windows</cp:lastModifiedBy>
  <cp:revision>2</cp:revision>
  <dcterms:created xsi:type="dcterms:W3CDTF">2020-01-03T23:17:00Z</dcterms:created>
  <dcterms:modified xsi:type="dcterms:W3CDTF">2020-01-03T23:17:00Z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